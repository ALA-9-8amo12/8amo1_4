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C2" w:rsidRDefault="002E441F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>Monkey Business</w:t>
      </w:r>
    </w:p>
    <w:p w:rsidR="000D4DC2" w:rsidRDefault="002E441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8EEFE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right="2254" w:firstLine="0"/>
        <w:jc w:val="left"/>
      </w:pPr>
      <w:r>
        <w:t xml:space="preserve"> </w:t>
      </w:r>
    </w:p>
    <w:tbl>
      <w:tblPr>
        <w:tblStyle w:val="TableGrid"/>
        <w:tblW w:w="5221" w:type="dxa"/>
        <w:tblInd w:w="2226" w:type="dxa"/>
        <w:tblCellMar>
          <w:top w:w="30" w:type="dxa"/>
          <w:left w:w="33" w:type="dxa"/>
          <w:right w:w="33" w:type="dxa"/>
        </w:tblCellMar>
        <w:tblLook w:val="04A0" w:firstRow="1" w:lastRow="0" w:firstColumn="1" w:lastColumn="0" w:noHBand="0" w:noVBand="1"/>
      </w:tblPr>
      <w:tblGrid>
        <w:gridCol w:w="324"/>
        <w:gridCol w:w="4573"/>
        <w:gridCol w:w="324"/>
      </w:tblGrid>
      <w:tr w:rsidR="000D4DC2">
        <w:trPr>
          <w:trHeight w:val="324"/>
        </w:trPr>
        <w:tc>
          <w:tcPr>
            <w:tcW w:w="5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7681"/>
        </w:trPr>
        <w:tc>
          <w:tcPr>
            <w:tcW w:w="324" w:type="dxa"/>
            <w:vMerge w:val="restart"/>
            <w:tcBorders>
              <w:top w:val="nil"/>
              <w:left w:val="nil"/>
              <w:bottom w:val="nil"/>
              <w:right w:val="single" w:sz="29" w:space="0" w:color="000000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2E441F" w:rsidRDefault="002E441F">
            <w:pPr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-165100</wp:posOffset>
                  </wp:positionV>
                  <wp:extent cx="3276600" cy="5069205"/>
                  <wp:effectExtent l="0" t="0" r="0" b="0"/>
                  <wp:wrapNone/>
                  <wp:docPr id="1" name="Afbeelding 1" descr="Afbeelding met shi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atj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441F" w:rsidRDefault="002E441F">
            <w:pPr>
              <w:ind w:left="0" w:firstLine="0"/>
              <w:jc w:val="left"/>
              <w:rPr>
                <w:noProof/>
              </w:rPr>
            </w:pPr>
          </w:p>
          <w:p w:rsidR="000D4DC2" w:rsidRDefault="000D4DC2">
            <w:pPr>
              <w:ind w:lef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single" w:sz="29" w:space="0" w:color="000000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9" w:space="0" w:color="000000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9" w:space="0" w:color="000000"/>
              <w:bottom w:val="nil"/>
              <w:right w:val="nil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</w:tbl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1982"/>
        <w:gridCol w:w="5389"/>
      </w:tblGrid>
      <w:tr w:rsidR="000D4DC2" w:rsidTr="002E44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2E441F" w:rsidRDefault="002E441F" w:rsidP="002E441F">
            <w:pPr>
              <w:ind w:left="139" w:firstLine="0"/>
              <w:jc w:val="left"/>
            </w:pPr>
            <w:r>
              <w:t xml:space="preserve">Marciano Hardoar, Tim Tillekens, Stef Zethof 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2020-2021</w:t>
            </w:r>
          </w:p>
        </w:tc>
      </w:tr>
      <w:tr w:rsidR="000D4DC2" w:rsidTr="002E44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AMO1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t xml:space="preserve">Projectleider: 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M. Boukiour</w:t>
            </w:r>
          </w:p>
        </w:tc>
      </w:tr>
      <w:tr w:rsidR="000D4DC2" w:rsidTr="002E44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:rsidR="000D4DC2" w:rsidRDefault="002E441F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 xml:space="preserve"> 31-8-2020</w:t>
            </w:r>
          </w:p>
        </w:tc>
      </w:tr>
      <w:tr w:rsidR="000D4DC2" w:rsidTr="002E44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>1.0</w:t>
            </w:r>
          </w:p>
        </w:tc>
      </w:tr>
    </w:tbl>
    <w:p w:rsidR="000D4DC2" w:rsidRDefault="002E441F">
      <w:pPr>
        <w:ind w:left="0" w:firstLine="0"/>
        <w:jc w:val="right"/>
      </w:pPr>
      <w:r>
        <w:t xml:space="preserve"> </w:t>
      </w:r>
    </w:p>
    <w:p w:rsidR="000D4DC2" w:rsidRDefault="002E441F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3490379"/>
        <w:docPartObj>
          <w:docPartGallery w:val="Table of Contents"/>
        </w:docPartObj>
      </w:sdtPr>
      <w:sdtEndPr/>
      <w:sdtContent>
        <w:p w:rsidR="0017791D" w:rsidRDefault="002E441F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835213" w:history="1">
            <w:r w:rsidR="0017791D" w:rsidRPr="00FF0739">
              <w:rPr>
                <w:rStyle w:val="Hyperlink"/>
                <w:bCs/>
                <w:noProof/>
              </w:rPr>
              <w:t>1</w:t>
            </w:r>
            <w:r w:rsidR="0017791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7791D" w:rsidRPr="00FF0739">
              <w:rPr>
                <w:rStyle w:val="Hyperlink"/>
                <w:noProof/>
              </w:rPr>
              <w:t>Functioneel Ontwerp</w:t>
            </w:r>
            <w:r w:rsidR="0017791D">
              <w:rPr>
                <w:noProof/>
                <w:webHidden/>
              </w:rPr>
              <w:tab/>
            </w:r>
            <w:r w:rsidR="0017791D">
              <w:rPr>
                <w:noProof/>
                <w:webHidden/>
              </w:rPr>
              <w:fldChar w:fldCharType="begin"/>
            </w:r>
            <w:r w:rsidR="0017791D">
              <w:rPr>
                <w:noProof/>
                <w:webHidden/>
              </w:rPr>
              <w:instrText xml:space="preserve"> PAGEREF _Toc51835213 \h </w:instrText>
            </w:r>
            <w:r w:rsidR="0017791D">
              <w:rPr>
                <w:noProof/>
                <w:webHidden/>
              </w:rPr>
            </w:r>
            <w:r w:rsidR="0017791D">
              <w:rPr>
                <w:noProof/>
                <w:webHidden/>
              </w:rPr>
              <w:fldChar w:fldCharType="separate"/>
            </w:r>
            <w:r w:rsidR="0017791D">
              <w:rPr>
                <w:noProof/>
                <w:webHidden/>
              </w:rPr>
              <w:t>3</w:t>
            </w:r>
            <w:r w:rsidR="0017791D">
              <w:rPr>
                <w:noProof/>
                <w:webHidden/>
              </w:rPr>
              <w:fldChar w:fldCharType="end"/>
            </w:r>
          </w:hyperlink>
        </w:p>
        <w:p w:rsidR="0017791D" w:rsidRDefault="00AE5BFD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5214" w:history="1">
            <w:r w:rsidR="0017791D" w:rsidRPr="00FF0739">
              <w:rPr>
                <w:rStyle w:val="Hyperlink"/>
                <w:bCs/>
                <w:noProof/>
              </w:rPr>
              <w:t>2</w:t>
            </w:r>
            <w:r w:rsidR="0017791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7791D" w:rsidRPr="00FF0739">
              <w:rPr>
                <w:rStyle w:val="Hyperlink"/>
                <w:noProof/>
              </w:rPr>
              <w:t>Hoofdstuk 2</w:t>
            </w:r>
            <w:r w:rsidR="0017791D">
              <w:rPr>
                <w:noProof/>
                <w:webHidden/>
              </w:rPr>
              <w:tab/>
            </w:r>
            <w:r w:rsidR="0017791D">
              <w:rPr>
                <w:noProof/>
                <w:webHidden/>
              </w:rPr>
              <w:fldChar w:fldCharType="begin"/>
            </w:r>
            <w:r w:rsidR="0017791D">
              <w:rPr>
                <w:noProof/>
                <w:webHidden/>
              </w:rPr>
              <w:instrText xml:space="preserve"> PAGEREF _Toc51835214 \h </w:instrText>
            </w:r>
            <w:r w:rsidR="0017791D">
              <w:rPr>
                <w:noProof/>
                <w:webHidden/>
              </w:rPr>
            </w:r>
            <w:r w:rsidR="0017791D">
              <w:rPr>
                <w:noProof/>
                <w:webHidden/>
              </w:rPr>
              <w:fldChar w:fldCharType="separate"/>
            </w:r>
            <w:r w:rsidR="0017791D">
              <w:rPr>
                <w:noProof/>
                <w:webHidden/>
              </w:rPr>
              <w:t>10</w:t>
            </w:r>
            <w:r w:rsidR="0017791D">
              <w:rPr>
                <w:noProof/>
                <w:webHidden/>
              </w:rPr>
              <w:fldChar w:fldCharType="end"/>
            </w:r>
          </w:hyperlink>
        </w:p>
        <w:p w:rsidR="000D4DC2" w:rsidRDefault="002E441F">
          <w:r>
            <w:fldChar w:fldCharType="end"/>
          </w:r>
        </w:p>
      </w:sdtContent>
    </w:sdt>
    <w:p w:rsidR="000D4DC2" w:rsidRDefault="000D4DC2">
      <w:pPr>
        <w:spacing w:after="150"/>
        <w:ind w:left="0" w:firstLine="0"/>
        <w:jc w:val="left"/>
      </w:pPr>
    </w:p>
    <w:p w:rsidR="000E3C0B" w:rsidRDefault="004A5A72">
      <w:pPr>
        <w:pStyle w:val="Kop1"/>
        <w:ind w:left="417" w:hanging="432"/>
      </w:pPr>
      <w:bookmarkStart w:id="0" w:name="_Toc51835213"/>
      <w:r>
        <w:lastRenderedPageBreak/>
        <w:t>Functioneel Ontwerp</w:t>
      </w:r>
      <w:bookmarkEnd w:id="0"/>
    </w:p>
    <w:p w:rsidR="004A5A72" w:rsidRDefault="004A5A72" w:rsidP="004A5A72">
      <w:pPr>
        <w:jc w:val="center"/>
        <w:rPr>
          <w:b/>
          <w:bCs/>
        </w:rPr>
      </w:pPr>
      <w:r w:rsidRPr="004A5A72">
        <w:rPr>
          <w:b/>
          <w:bCs/>
        </w:rPr>
        <w:lastRenderedPageBreak/>
        <w:t>Use case diagram:</w:t>
      </w:r>
    </w:p>
    <w:p w:rsidR="004A5A72" w:rsidRDefault="004A5A72" w:rsidP="004A5A72">
      <w:pPr>
        <w:jc w:val="center"/>
        <w:rPr>
          <w:b/>
          <w:bCs/>
        </w:rPr>
      </w:pPr>
    </w:p>
    <w:p w:rsidR="004A5A72" w:rsidRPr="004A5A72" w:rsidRDefault="004A5A72" w:rsidP="004A5A72">
      <w:pPr>
        <w:jc w:val="center"/>
        <w:rPr>
          <w:b/>
          <w:bCs/>
        </w:rPr>
      </w:pPr>
    </w:p>
    <w:p w:rsidR="004A5A72" w:rsidRDefault="007A154C" w:rsidP="004A5A72">
      <w:pPr>
        <w:rPr>
          <w:noProof/>
        </w:rPr>
      </w:pPr>
      <w:r>
        <w:rPr>
          <w:noProof/>
        </w:rPr>
        <w:drawing>
          <wp:inline distT="0" distB="0" distL="0" distR="0">
            <wp:extent cx="6160135" cy="47091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E" w:rsidRPr="0013556E" w:rsidRDefault="0013556E" w:rsidP="0013556E"/>
    <w:p w:rsidR="0013556E" w:rsidRPr="0013556E" w:rsidRDefault="0013556E" w:rsidP="0013556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Use-case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spelen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59647B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Taal geoefend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59647B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Taal geoefend </w:t>
            </w:r>
          </w:p>
          <w:p w:rsidR="0013556E" w:rsidRDefault="0013556E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Naar de </w:t>
            </w:r>
            <w:r w:rsidR="008A14C2">
              <w:rPr>
                <w:sz w:val="40"/>
                <w:szCs w:val="40"/>
              </w:rPr>
              <w:t>categorie</w:t>
            </w:r>
            <w:r>
              <w:rPr>
                <w:sz w:val="40"/>
                <w:szCs w:val="40"/>
              </w:rPr>
              <w:t xml:space="preserve"> pagina gaan</w:t>
            </w:r>
          </w:p>
          <w:p w:rsidR="0013556E" w:rsidRDefault="0013556E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Klik op quiz spelen</w:t>
            </w:r>
          </w:p>
          <w:p w:rsidR="007A154C" w:rsidRPr="0013556E" w:rsidRDefault="007A154C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starten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13556E" w:rsidRPr="007A154C" w:rsidRDefault="007A154C" w:rsidP="007A154C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kan vragen niet ophalen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Gebruiker heeft </w:t>
            </w:r>
            <w:r w:rsidR="007A154C">
              <w:rPr>
                <w:sz w:val="40"/>
                <w:szCs w:val="40"/>
              </w:rPr>
              <w:t>de taal geoefend en een quiz gestart.</w:t>
            </w:r>
          </w:p>
        </w:tc>
      </w:tr>
    </w:tbl>
    <w:p w:rsidR="0013556E" w:rsidRDefault="0013556E" w:rsidP="0013556E">
      <w:pPr>
        <w:ind w:left="0" w:firstLine="0"/>
        <w:rPr>
          <w:noProof/>
        </w:rPr>
      </w:pPr>
    </w:p>
    <w:p w:rsidR="008A14C2" w:rsidRDefault="008A14C2" w:rsidP="0013556E">
      <w:pPr>
        <w:ind w:left="0" w:firstLine="0"/>
        <w:rPr>
          <w:noProof/>
        </w:rPr>
      </w:pPr>
    </w:p>
    <w:p w:rsidR="0013556E" w:rsidRDefault="0013556E" w:rsidP="0013556E">
      <w:pPr>
        <w:tabs>
          <w:tab w:val="left" w:pos="1740"/>
        </w:tabs>
      </w:pPr>
      <w:r>
        <w:lastRenderedPageBreak/>
        <w:tab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Use-case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Taal oefenen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7A154C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Categorie kiezen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7A154C" w:rsidP="0013556E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Categorie kiezen om de taal te oefenen</w:t>
            </w:r>
          </w:p>
          <w:p w:rsidR="008A14C2" w:rsidRDefault="008A14C2" w:rsidP="0013556E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Doorgaan naar de</w:t>
            </w:r>
            <w:r w:rsidR="007A154C">
              <w:rPr>
                <w:sz w:val="40"/>
                <w:szCs w:val="40"/>
              </w:rPr>
              <w:t xml:space="preserve"> oefen</w:t>
            </w:r>
            <w:r>
              <w:rPr>
                <w:sz w:val="40"/>
                <w:szCs w:val="40"/>
              </w:rPr>
              <w:t xml:space="preserve"> pagina.</w:t>
            </w:r>
          </w:p>
          <w:p w:rsidR="008A14C2" w:rsidRPr="008A14C2" w:rsidRDefault="008A14C2" w:rsidP="008A14C2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Klikken op </w:t>
            </w:r>
            <w:r w:rsidR="007A154C">
              <w:rPr>
                <w:sz w:val="40"/>
                <w:szCs w:val="40"/>
              </w:rPr>
              <w:t>oefenen</w:t>
            </w:r>
            <w:r>
              <w:rPr>
                <w:sz w:val="40"/>
                <w:szCs w:val="40"/>
              </w:rPr>
              <w:t xml:space="preserve"> starten</w:t>
            </w:r>
            <w:r w:rsidRPr="008A14C2">
              <w:rPr>
                <w:sz w:val="40"/>
                <w:szCs w:val="40"/>
              </w:rPr>
              <w:t xml:space="preserve"> 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8A14C2" w:rsidRDefault="0013556E" w:rsidP="008A1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  <w:r w:rsidR="008A14C2">
              <w:rPr>
                <w:sz w:val="40"/>
                <w:szCs w:val="40"/>
              </w:rPr>
              <w:t>categorie niet beschikbaar</w:t>
            </w:r>
          </w:p>
          <w:p w:rsidR="008A14C2" w:rsidRDefault="008A14C2" w:rsidP="008A1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2. </w:t>
            </w:r>
            <w:r w:rsidR="007A154C">
              <w:rPr>
                <w:sz w:val="40"/>
                <w:szCs w:val="40"/>
              </w:rPr>
              <w:t>plaatjes laden niet in.</w:t>
            </w:r>
          </w:p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 heef</w:t>
            </w:r>
            <w:r w:rsidR="007A154C">
              <w:rPr>
                <w:sz w:val="40"/>
                <w:szCs w:val="40"/>
              </w:rPr>
              <w:t>t een categorie gekiest voor om de taal te oefenen</w:t>
            </w:r>
          </w:p>
        </w:tc>
      </w:tr>
    </w:tbl>
    <w:p w:rsidR="0013556E" w:rsidRPr="0013556E" w:rsidRDefault="0013556E" w:rsidP="0013556E">
      <w:pPr>
        <w:tabs>
          <w:tab w:val="left" w:pos="1740"/>
        </w:tabs>
      </w:pPr>
      <w:r>
        <w:tab/>
      </w:r>
    </w:p>
    <w:p w:rsidR="0013556E" w:rsidRDefault="0013556E" w:rsidP="0013556E">
      <w:pPr>
        <w:tabs>
          <w:tab w:val="left" w:pos="1740"/>
        </w:tabs>
      </w:pPr>
    </w:p>
    <w:p w:rsidR="0013556E" w:rsidRPr="0013556E" w:rsidRDefault="0013556E" w:rsidP="0013556E"/>
    <w:p w:rsidR="0013556E" w:rsidRPr="0013556E" w:rsidRDefault="0013556E" w:rsidP="0013556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Use-case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Score bekijken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AE5BFD" w:rsidP="00AE5BF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Spel gespeeld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AE5BFD" w:rsidP="00467C12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Eerst een spel spelen</w:t>
            </w:r>
          </w:p>
          <w:p w:rsidR="00467C12" w:rsidRDefault="00AE5BFD" w:rsidP="00467C12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Naar de score pagina gaan</w:t>
            </w:r>
          </w:p>
          <w:p w:rsidR="00467C12" w:rsidRPr="00AE5BFD" w:rsidRDefault="00AE5BFD" w:rsidP="00AE5BFD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 score bekijken</w:t>
            </w:r>
          </w:p>
        </w:tc>
      </w:tr>
      <w:tr w:rsidR="0013556E" w:rsidTr="003C599C">
        <w:tc>
          <w:tcPr>
            <w:tcW w:w="2547" w:type="dxa"/>
          </w:tcPr>
          <w:p w:rsidR="0013556E" w:rsidRDefault="0013556E" w:rsidP="003C599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467C12" w:rsidRDefault="0013556E" w:rsidP="00467C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  <w:r w:rsidR="00AE5BFD">
              <w:rPr>
                <w:sz w:val="40"/>
                <w:szCs w:val="40"/>
              </w:rPr>
              <w:t>Spel duurt lang met gegevens ophalen</w:t>
            </w:r>
          </w:p>
          <w:p w:rsidR="0013556E" w:rsidRDefault="00467C12" w:rsidP="00467C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  <w:r w:rsidR="00AE5BFD">
              <w:rPr>
                <w:sz w:val="40"/>
                <w:szCs w:val="40"/>
              </w:rPr>
              <w:t>Plaatjes laden niet in</w:t>
            </w:r>
            <w:bookmarkStart w:id="1" w:name="_GoBack"/>
            <w:bookmarkEnd w:id="1"/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467C1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 heeft spel gespeeld en score bekeken.</w:t>
            </w:r>
          </w:p>
        </w:tc>
      </w:tr>
    </w:tbl>
    <w:p w:rsidR="0013556E" w:rsidRPr="0013556E" w:rsidRDefault="0013556E" w:rsidP="0013556E">
      <w:pPr>
        <w:ind w:left="0" w:firstLine="0"/>
      </w:pPr>
    </w:p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Default="006B704B" w:rsidP="006B704B">
      <w:pPr>
        <w:jc w:val="center"/>
        <w:rPr>
          <w:b/>
          <w:bCs/>
        </w:rPr>
      </w:pPr>
      <w:r w:rsidRPr="006B704B">
        <w:rPr>
          <w:b/>
          <w:bCs/>
        </w:rPr>
        <w:t>Navigatie Diagram</w:t>
      </w:r>
    </w:p>
    <w:p w:rsidR="006B704B" w:rsidRPr="006B704B" w:rsidRDefault="006B704B" w:rsidP="006B70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85944" cy="5235394"/>
            <wp:effectExtent l="0" t="0" r="0" b="3810"/>
            <wp:docPr id="3" name="Afbeelding 3" descr="Afbeelding met lot, bus, zitten, groo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E" w:rsidRPr="0013556E" w:rsidRDefault="0013556E" w:rsidP="0013556E"/>
    <w:p w:rsidR="0013556E" w:rsidRPr="0013556E" w:rsidRDefault="0013556E" w:rsidP="0013556E"/>
    <w:p w:rsidR="0013556E" w:rsidRDefault="0013556E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6B704B">
      <w:pPr>
        <w:jc w:val="center"/>
        <w:rPr>
          <w:b/>
          <w:bCs/>
        </w:rPr>
      </w:pPr>
      <w:r w:rsidRPr="006B704B">
        <w:rPr>
          <w:b/>
          <w:bCs/>
        </w:rPr>
        <w:t>Lijst van Pagina’s</w:t>
      </w:r>
    </w:p>
    <w:p w:rsidR="006B704B" w:rsidRDefault="006B704B" w:rsidP="006B704B">
      <w:pPr>
        <w:jc w:val="center"/>
        <w:rPr>
          <w:b/>
          <w:bCs/>
        </w:rPr>
      </w:pPr>
    </w:p>
    <w:tbl>
      <w:tblPr>
        <w:tblStyle w:val="Tabelraster"/>
        <w:tblpPr w:leftFromText="141" w:rightFromText="141" w:vertAnchor="text" w:horzAnchor="margin" w:tblpY="374"/>
        <w:tblW w:w="8926" w:type="dxa"/>
        <w:tblLook w:val="04A0" w:firstRow="1" w:lastRow="0" w:firstColumn="1" w:lastColumn="0" w:noHBand="0" w:noVBand="1"/>
      </w:tblPr>
      <w:tblGrid>
        <w:gridCol w:w="1838"/>
        <w:gridCol w:w="1418"/>
        <w:gridCol w:w="3827"/>
        <w:gridCol w:w="1843"/>
      </w:tblGrid>
      <w:tr w:rsidR="006B704B" w:rsidTr="003C599C">
        <w:tc>
          <w:tcPr>
            <w:tcW w:w="183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Naam pagina</w:t>
            </w:r>
          </w:p>
        </w:tc>
        <w:tc>
          <w:tcPr>
            <w:tcW w:w="141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Formulier</w:t>
            </w:r>
          </w:p>
        </w:tc>
        <w:tc>
          <w:tcPr>
            <w:tcW w:w="3827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Functie</w:t>
            </w:r>
          </w:p>
        </w:tc>
        <w:tc>
          <w:tcPr>
            <w:tcW w:w="1843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Afwijkend onderwerp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Home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scherm van de app, word weergegeven met een soort splash scherm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Categorieen van de app worden getoond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Speel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Amazingh taal kan je hier spelen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Leuke quiz over de taal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Oefenen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geen verstand van de taal hier kan je dat oefenen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6B704B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score zien van alles wat je hebt gespeeld word opgeslagen in deze pagina.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ons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met waarom de makers het hebben gemaakt en wie het zijn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Backend</w:t>
            </w:r>
          </w:p>
        </w:tc>
        <w:tc>
          <w:tcPr>
            <w:tcW w:w="141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Beheer paneel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 kan de admin categorien toevoegen en de app up to date blijven houden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ja</w:t>
            </w:r>
          </w:p>
        </w:tc>
      </w:tr>
    </w:tbl>
    <w:p w:rsidR="006B704B" w:rsidRPr="006B704B" w:rsidRDefault="006B704B" w:rsidP="006B704B">
      <w:pPr>
        <w:jc w:val="center"/>
        <w:rPr>
          <w:b/>
          <w:bCs/>
        </w:rPr>
      </w:pPr>
    </w:p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Default="0013556E" w:rsidP="0013556E"/>
    <w:p w:rsidR="0013556E" w:rsidRDefault="0013556E" w:rsidP="0013556E"/>
    <w:p w:rsidR="0013556E" w:rsidRDefault="0013556E" w:rsidP="0013556E"/>
    <w:p w:rsidR="0013556E" w:rsidRPr="0013556E" w:rsidRDefault="0013556E" w:rsidP="0013556E">
      <w:pPr>
        <w:tabs>
          <w:tab w:val="left" w:pos="1140"/>
        </w:tabs>
      </w:pPr>
      <w:r>
        <w:tab/>
      </w:r>
      <w:r>
        <w:tab/>
      </w:r>
    </w:p>
    <w:p w:rsidR="0013556E" w:rsidRDefault="0013556E" w:rsidP="0013556E">
      <w:pPr>
        <w:tabs>
          <w:tab w:val="left" w:pos="1140"/>
        </w:tabs>
      </w:pPr>
    </w:p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Default="00103ABD" w:rsidP="00103ABD"/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  <w:r w:rsidRPr="00103ABD">
        <w:rPr>
          <w:b/>
          <w:bCs/>
        </w:rPr>
        <w:t>Schermontwerp:</w:t>
      </w: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  <w:r>
        <w:rPr>
          <w:b/>
          <w:bCs/>
        </w:rPr>
        <w:t>Home:</w:t>
      </w: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629128" cy="432853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BD" w:rsidRPr="00103ABD" w:rsidRDefault="00103ABD" w:rsidP="00103ABD"/>
    <w:p w:rsidR="00103ABD" w:rsidRDefault="00103ABD" w:rsidP="00103ABD">
      <w:pPr>
        <w:rPr>
          <w:b/>
          <w:bCs/>
          <w:noProof/>
        </w:rPr>
      </w:pPr>
    </w:p>
    <w:p w:rsidR="00103ABD" w:rsidRDefault="00103ABD" w:rsidP="00103ABD">
      <w:pPr>
        <w:tabs>
          <w:tab w:val="left" w:pos="3150"/>
        </w:tabs>
        <w:rPr>
          <w:b/>
          <w:bCs/>
        </w:rPr>
      </w:pPr>
      <w:r>
        <w:tab/>
      </w:r>
      <w:r>
        <w:tab/>
      </w:r>
      <w:r w:rsidRPr="00103ABD">
        <w:rPr>
          <w:b/>
          <w:bCs/>
        </w:rPr>
        <w:t>Categorie</w:t>
      </w:r>
    </w:p>
    <w:p w:rsidR="00103ABD" w:rsidRDefault="00103ABD" w:rsidP="00103ABD">
      <w:pPr>
        <w:tabs>
          <w:tab w:val="left" w:pos="315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66300" cy="4412362"/>
            <wp:effectExtent l="0" t="0" r="0" b="7620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Pr="00103ABD" w:rsidRDefault="0017791D" w:rsidP="00103ABD">
      <w:pPr>
        <w:tabs>
          <w:tab w:val="left" w:pos="315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728196" cy="4397121"/>
            <wp:effectExtent l="0" t="0" r="0" b="381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2" w:rsidRDefault="002E441F">
      <w:pPr>
        <w:pStyle w:val="Kop1"/>
        <w:ind w:left="417" w:hanging="432"/>
      </w:pPr>
      <w:bookmarkStart w:id="2" w:name="_Toc51835214"/>
      <w:r>
        <w:lastRenderedPageBreak/>
        <w:t>Hoofdstuk 2</w:t>
      </w:r>
      <w:bookmarkEnd w:id="2"/>
      <w:r>
        <w:t xml:space="preserve"> </w:t>
      </w:r>
    </w:p>
    <w:p w:rsidR="000D4DC2" w:rsidRDefault="002E441F">
      <w:pPr>
        <w:ind w:left="-5" w:right="21"/>
      </w:pPr>
      <w:r>
        <w:lastRenderedPageBreak/>
        <w:t xml:space="preserve">[C. Kent, P. Parker, B. Wayne, T. Stark] </w:t>
      </w:r>
    </w:p>
    <w:p w:rsidR="000D4DC2" w:rsidRDefault="002E441F">
      <w:pPr>
        <w:spacing w:after="343"/>
        <w:ind w:right="43"/>
        <w:jc w:val="right"/>
      </w:pPr>
      <w:r>
        <w:t xml:space="preserve">3 </w:t>
      </w:r>
    </w:p>
    <w:sectPr w:rsidR="000D4DC2"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729"/>
    <w:multiLevelType w:val="hybridMultilevel"/>
    <w:tmpl w:val="D1345ED8"/>
    <w:lvl w:ilvl="0" w:tplc="E8B62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2483D"/>
    <w:multiLevelType w:val="hybridMultilevel"/>
    <w:tmpl w:val="CF00C4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68CF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290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7070"/>
    <w:multiLevelType w:val="hybridMultilevel"/>
    <w:tmpl w:val="73F029C2"/>
    <w:lvl w:ilvl="0" w:tplc="47FAC902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08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22F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10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8EA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3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801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681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8E9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E95C35"/>
    <w:multiLevelType w:val="hybridMultilevel"/>
    <w:tmpl w:val="320432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45CF6"/>
    <w:multiLevelType w:val="hybridMultilevel"/>
    <w:tmpl w:val="57AE15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10605"/>
    <w:multiLevelType w:val="hybridMultilevel"/>
    <w:tmpl w:val="018231FA"/>
    <w:lvl w:ilvl="0" w:tplc="C5CA4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611A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72"/>
    <w:rsid w:val="000D4DC2"/>
    <w:rsid w:val="000E3C0B"/>
    <w:rsid w:val="00103ABD"/>
    <w:rsid w:val="0013556E"/>
    <w:rsid w:val="0017791D"/>
    <w:rsid w:val="002E441F"/>
    <w:rsid w:val="00467C12"/>
    <w:rsid w:val="004A5A72"/>
    <w:rsid w:val="0059647B"/>
    <w:rsid w:val="00664162"/>
    <w:rsid w:val="006B704B"/>
    <w:rsid w:val="007A154C"/>
    <w:rsid w:val="0082349D"/>
    <w:rsid w:val="008A14C2"/>
    <w:rsid w:val="00A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1D5C"/>
  <w15:docId w15:val="{A7DAD204-65A8-4F24-8365-F7113E8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0E3C0B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13556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raster">
    <w:name w:val="Table Grid"/>
    <w:basedOn w:val="Standaardtabel"/>
    <w:uiPriority w:val="39"/>
    <w:rsid w:val="006B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77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les\Leerjaar3\Project\8amo1_4\documentatie\Sjabloon_marciano_v1,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8AF5-EA68-4C86-8E0D-2EB308CA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Sjabloon_marciano_v1,0.dotx</Template>
  <TotalTime>113</TotalTime>
  <Pages>11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Hardoar</dc:creator>
  <cp:keywords/>
  <cp:lastModifiedBy>Marciano Hardoar</cp:lastModifiedBy>
  <cp:revision>2</cp:revision>
  <dcterms:created xsi:type="dcterms:W3CDTF">2020-09-24T06:50:00Z</dcterms:created>
  <dcterms:modified xsi:type="dcterms:W3CDTF">2020-10-29T13:33:00Z</dcterms:modified>
</cp:coreProperties>
</file>