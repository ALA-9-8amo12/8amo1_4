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5D0D8" w14:textId="77777777" w:rsidR="000D4DC2" w:rsidRDefault="00EF2F19">
      <w:pPr>
        <w:spacing w:after="527"/>
        <w:ind w:left="0" w:firstLine="0"/>
        <w:jc w:val="left"/>
      </w:pPr>
      <w:r>
        <w:rPr>
          <w:sz w:val="18"/>
        </w:rPr>
        <w:t xml:space="preserve"> </w:t>
      </w:r>
    </w:p>
    <w:p w14:paraId="41E9EAB3" w14:textId="77777777" w:rsidR="000D4DC2" w:rsidRDefault="002E441F">
      <w:pPr>
        <w:ind w:left="0" w:firstLine="0"/>
        <w:jc w:val="left"/>
      </w:pPr>
      <w:proofErr w:type="spellStart"/>
      <w:r>
        <w:rPr>
          <w:rFonts w:ascii="Cambria" w:eastAsia="Cambria" w:hAnsi="Cambria" w:cs="Cambria"/>
          <w:color w:val="16365D"/>
          <w:sz w:val="52"/>
        </w:rPr>
        <w:t>Monkey</w:t>
      </w:r>
      <w:proofErr w:type="spellEnd"/>
      <w:r>
        <w:rPr>
          <w:rFonts w:ascii="Cambria" w:eastAsia="Cambria" w:hAnsi="Cambria" w:cs="Cambria"/>
          <w:color w:val="16365D"/>
          <w:sz w:val="52"/>
        </w:rPr>
        <w:t xml:space="preserve"> Business</w:t>
      </w:r>
    </w:p>
    <w:p w14:paraId="45DDB529" w14:textId="77777777" w:rsidR="000D4DC2" w:rsidRDefault="00EF2F19">
      <w:pPr>
        <w:spacing w:after="341"/>
        <w:ind w:left="-28" w:firstLine="0"/>
        <w:jc w:val="left"/>
      </w:pPr>
      <w:r>
        <w:rPr>
          <w:rFonts w:ascii="Calibri" w:eastAsia="Calibri" w:hAnsi="Calibri" w:cs="Calibri"/>
          <w:noProof/>
        </w:rPr>
        <mc:AlternateContent>
          <mc:Choice Requires="wpg">
            <w:drawing>
              <wp:inline distT="0" distB="0" distL="0" distR="0" wp14:anchorId="02165C3B" wp14:editId="2EDCFD94">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2FF24ECF"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657BC174" w14:textId="77777777" w:rsidR="000D4DC2" w:rsidRDefault="002E441F">
      <w:pPr>
        <w:ind w:left="0" w:firstLine="0"/>
        <w:jc w:val="left"/>
      </w:pPr>
      <w:r>
        <w:rPr>
          <w:rFonts w:ascii="Cambria" w:eastAsia="Cambria" w:hAnsi="Cambria" w:cs="Cambria"/>
          <w:i/>
          <w:color w:val="4F81BC"/>
          <w:sz w:val="24"/>
        </w:rPr>
        <w:t>1.0</w:t>
      </w:r>
    </w:p>
    <w:p w14:paraId="57B97DFE" w14:textId="77777777" w:rsidR="000D4DC2" w:rsidRDefault="00EF2F19">
      <w:pPr>
        <w:ind w:left="0" w:firstLine="0"/>
        <w:jc w:val="left"/>
      </w:pPr>
      <w:r>
        <w:t xml:space="preserve"> </w:t>
      </w:r>
    </w:p>
    <w:p w14:paraId="022366F9" w14:textId="77777777" w:rsidR="000D4DC2" w:rsidRDefault="00EF2F19">
      <w:pPr>
        <w:ind w:left="0" w:firstLine="0"/>
        <w:jc w:val="left"/>
      </w:pPr>
      <w:r>
        <w:t xml:space="preserve"> </w:t>
      </w:r>
    </w:p>
    <w:p w14:paraId="23320EF0" w14:textId="77777777" w:rsidR="000D4DC2" w:rsidRDefault="00EF2F19">
      <w:pPr>
        <w:ind w:left="0" w:firstLine="0"/>
        <w:jc w:val="left"/>
      </w:pPr>
      <w:r>
        <w:t xml:space="preserve"> </w:t>
      </w:r>
    </w:p>
    <w:p w14:paraId="5273D4AC" w14:textId="77777777" w:rsidR="000D4DC2" w:rsidRDefault="00EF2F19">
      <w:pPr>
        <w:ind w:left="0" w:firstLine="0"/>
        <w:jc w:val="left"/>
      </w:pPr>
      <w:r>
        <w:t xml:space="preserve"> </w:t>
      </w:r>
    </w:p>
    <w:p w14:paraId="40B29FE7" w14:textId="77777777" w:rsidR="000D4DC2" w:rsidRDefault="00EF2F19">
      <w:pPr>
        <w:ind w:left="0" w:right="2254" w:firstLine="0"/>
        <w:jc w:val="left"/>
      </w:pPr>
      <w:r>
        <w:t xml:space="preserve"> </w:t>
      </w:r>
    </w:p>
    <w:tbl>
      <w:tblPr>
        <w:tblStyle w:val="TableGrid"/>
        <w:tblW w:w="5221" w:type="dxa"/>
        <w:tblInd w:w="2226" w:type="dxa"/>
        <w:tblCellMar>
          <w:top w:w="30" w:type="dxa"/>
          <w:left w:w="33" w:type="dxa"/>
          <w:right w:w="33" w:type="dxa"/>
        </w:tblCellMar>
        <w:tblLook w:val="04A0" w:firstRow="1" w:lastRow="0" w:firstColumn="1" w:lastColumn="0" w:noHBand="0" w:noVBand="1"/>
      </w:tblPr>
      <w:tblGrid>
        <w:gridCol w:w="324"/>
        <w:gridCol w:w="4573"/>
        <w:gridCol w:w="324"/>
      </w:tblGrid>
      <w:tr w:rsidR="000D4DC2" w14:paraId="541B717E" w14:textId="77777777">
        <w:trPr>
          <w:trHeight w:val="324"/>
        </w:trPr>
        <w:tc>
          <w:tcPr>
            <w:tcW w:w="5221" w:type="dxa"/>
            <w:gridSpan w:val="3"/>
            <w:tcBorders>
              <w:top w:val="nil"/>
              <w:left w:val="nil"/>
              <w:bottom w:val="nil"/>
              <w:right w:val="nil"/>
            </w:tcBorders>
            <w:shd w:val="clear" w:color="auto" w:fill="000000"/>
          </w:tcPr>
          <w:p w14:paraId="1FAD3D75" w14:textId="77777777" w:rsidR="000D4DC2" w:rsidRDefault="000D4DC2">
            <w:pPr>
              <w:spacing w:after="160"/>
              <w:ind w:left="0" w:firstLine="0"/>
              <w:jc w:val="left"/>
            </w:pPr>
          </w:p>
        </w:tc>
      </w:tr>
      <w:tr w:rsidR="000D4DC2" w14:paraId="697C2E8D" w14:textId="77777777">
        <w:trPr>
          <w:trHeight w:val="7681"/>
        </w:trPr>
        <w:tc>
          <w:tcPr>
            <w:tcW w:w="324" w:type="dxa"/>
            <w:vMerge w:val="restart"/>
            <w:tcBorders>
              <w:top w:val="nil"/>
              <w:left w:val="nil"/>
              <w:bottom w:val="nil"/>
              <w:right w:val="single" w:sz="29" w:space="0" w:color="000000"/>
            </w:tcBorders>
            <w:shd w:val="clear" w:color="auto" w:fill="000000"/>
          </w:tcPr>
          <w:p w14:paraId="3BDDCD42" w14:textId="77777777" w:rsidR="000D4DC2" w:rsidRDefault="000D4DC2">
            <w:pPr>
              <w:spacing w:after="160"/>
              <w:ind w:left="0" w:firstLine="0"/>
              <w:jc w:val="left"/>
            </w:pPr>
          </w:p>
        </w:tc>
        <w:tc>
          <w:tcPr>
            <w:tcW w:w="4573" w:type="dxa"/>
            <w:tcBorders>
              <w:top w:val="single" w:sz="29" w:space="0" w:color="000000"/>
              <w:left w:val="single" w:sz="29" w:space="0" w:color="000000"/>
              <w:bottom w:val="single" w:sz="29" w:space="0" w:color="000000"/>
              <w:right w:val="single" w:sz="29" w:space="0" w:color="000000"/>
            </w:tcBorders>
          </w:tcPr>
          <w:p w14:paraId="471838B0" w14:textId="77777777" w:rsidR="002E441F" w:rsidRDefault="002E441F">
            <w:pPr>
              <w:ind w:left="0" w:firstLine="0"/>
              <w:jc w:val="left"/>
              <w:rPr>
                <w:noProof/>
              </w:rPr>
            </w:pPr>
            <w:r>
              <w:rPr>
                <w:noProof/>
              </w:rPr>
              <w:drawing>
                <wp:anchor distT="0" distB="0" distL="114300" distR="114300" simplePos="0" relativeHeight="251658240" behindDoc="1" locked="0" layoutInCell="1" allowOverlap="1" wp14:anchorId="6EF8EECE" wp14:editId="5EEE5616">
                  <wp:simplePos x="0" y="0"/>
                  <wp:positionH relativeFrom="column">
                    <wp:posOffset>-196850</wp:posOffset>
                  </wp:positionH>
                  <wp:positionV relativeFrom="paragraph">
                    <wp:posOffset>-165100</wp:posOffset>
                  </wp:positionV>
                  <wp:extent cx="3276600" cy="5069205"/>
                  <wp:effectExtent l="0" t="0" r="0" b="0"/>
                  <wp:wrapNone/>
                  <wp:docPr id="1" name="Afbeelding 1" descr="Afbeelding met shi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atje.jpg"/>
                          <pic:cNvPicPr/>
                        </pic:nvPicPr>
                        <pic:blipFill>
                          <a:blip r:embed="rId5">
                            <a:extLst>
                              <a:ext uri="{28A0092B-C50C-407E-A947-70E740481C1C}">
                                <a14:useLocalDpi xmlns:a14="http://schemas.microsoft.com/office/drawing/2010/main" val="0"/>
                              </a:ext>
                            </a:extLst>
                          </a:blip>
                          <a:stretch>
                            <a:fillRect/>
                          </a:stretch>
                        </pic:blipFill>
                        <pic:spPr>
                          <a:xfrm>
                            <a:off x="0" y="0"/>
                            <a:ext cx="3276600" cy="5069205"/>
                          </a:xfrm>
                          <a:prstGeom prst="rect">
                            <a:avLst/>
                          </a:prstGeom>
                        </pic:spPr>
                      </pic:pic>
                    </a:graphicData>
                  </a:graphic>
                  <wp14:sizeRelH relativeFrom="page">
                    <wp14:pctWidth>0</wp14:pctWidth>
                  </wp14:sizeRelH>
                  <wp14:sizeRelV relativeFrom="page">
                    <wp14:pctHeight>0</wp14:pctHeight>
                  </wp14:sizeRelV>
                </wp:anchor>
              </w:drawing>
            </w:r>
          </w:p>
          <w:p w14:paraId="07439E5E" w14:textId="77777777" w:rsidR="002E441F" w:rsidRDefault="002E441F">
            <w:pPr>
              <w:ind w:left="0" w:firstLine="0"/>
              <w:jc w:val="left"/>
              <w:rPr>
                <w:noProof/>
              </w:rPr>
            </w:pPr>
          </w:p>
          <w:p w14:paraId="481F3B3D" w14:textId="77777777" w:rsidR="000D4DC2" w:rsidRDefault="000D4DC2">
            <w:pPr>
              <w:ind w:left="0" w:firstLine="0"/>
              <w:jc w:val="left"/>
            </w:pPr>
          </w:p>
        </w:tc>
        <w:tc>
          <w:tcPr>
            <w:tcW w:w="324" w:type="dxa"/>
            <w:vMerge w:val="restart"/>
            <w:tcBorders>
              <w:top w:val="nil"/>
              <w:left w:val="single" w:sz="29" w:space="0" w:color="000000"/>
              <w:bottom w:val="nil"/>
              <w:right w:val="nil"/>
            </w:tcBorders>
            <w:shd w:val="clear" w:color="auto" w:fill="000000"/>
          </w:tcPr>
          <w:p w14:paraId="71306AC0" w14:textId="77777777" w:rsidR="000D4DC2" w:rsidRDefault="000D4DC2">
            <w:pPr>
              <w:spacing w:after="160"/>
              <w:ind w:left="0" w:firstLine="0"/>
              <w:jc w:val="left"/>
            </w:pPr>
          </w:p>
        </w:tc>
      </w:tr>
      <w:tr w:rsidR="000D4DC2" w14:paraId="514106D0" w14:textId="77777777">
        <w:trPr>
          <w:trHeight w:val="324"/>
        </w:trPr>
        <w:tc>
          <w:tcPr>
            <w:tcW w:w="0" w:type="auto"/>
            <w:vMerge/>
            <w:tcBorders>
              <w:top w:val="nil"/>
              <w:left w:val="nil"/>
              <w:bottom w:val="nil"/>
              <w:right w:val="single" w:sz="29" w:space="0" w:color="000000"/>
            </w:tcBorders>
          </w:tcPr>
          <w:p w14:paraId="5C12B927" w14:textId="77777777" w:rsidR="000D4DC2" w:rsidRDefault="000D4DC2">
            <w:pPr>
              <w:spacing w:after="160"/>
              <w:ind w:left="0" w:firstLine="0"/>
              <w:jc w:val="left"/>
            </w:pPr>
          </w:p>
        </w:tc>
        <w:tc>
          <w:tcPr>
            <w:tcW w:w="4573" w:type="dxa"/>
            <w:tcBorders>
              <w:top w:val="single" w:sz="29" w:space="0" w:color="000000"/>
              <w:left w:val="nil"/>
              <w:bottom w:val="nil"/>
              <w:right w:val="nil"/>
            </w:tcBorders>
            <w:shd w:val="clear" w:color="auto" w:fill="000000"/>
          </w:tcPr>
          <w:p w14:paraId="5555F684" w14:textId="77777777" w:rsidR="000D4DC2" w:rsidRDefault="000D4DC2">
            <w:pPr>
              <w:spacing w:after="160"/>
              <w:ind w:left="0" w:firstLine="0"/>
              <w:jc w:val="left"/>
            </w:pPr>
          </w:p>
        </w:tc>
        <w:tc>
          <w:tcPr>
            <w:tcW w:w="0" w:type="auto"/>
            <w:vMerge/>
            <w:tcBorders>
              <w:top w:val="nil"/>
              <w:left w:val="single" w:sz="29" w:space="0" w:color="000000"/>
              <w:bottom w:val="nil"/>
              <w:right w:val="nil"/>
            </w:tcBorders>
          </w:tcPr>
          <w:p w14:paraId="5DDF0EA0" w14:textId="77777777" w:rsidR="000D4DC2" w:rsidRDefault="000D4DC2">
            <w:pPr>
              <w:spacing w:after="160"/>
              <w:ind w:left="0" w:firstLine="0"/>
              <w:jc w:val="left"/>
            </w:pPr>
          </w:p>
        </w:tc>
      </w:tr>
    </w:tbl>
    <w:p w14:paraId="46AF289D" w14:textId="77777777" w:rsidR="000D4DC2" w:rsidRDefault="00EF2F19">
      <w:pPr>
        <w:ind w:left="0" w:firstLine="0"/>
        <w:jc w:val="left"/>
      </w:pPr>
      <w:r>
        <w:t xml:space="preserve"> </w:t>
      </w:r>
    </w:p>
    <w:p w14:paraId="48B5DAB6" w14:textId="77777777" w:rsidR="000D4DC2" w:rsidRDefault="00EF2F19">
      <w:pPr>
        <w:ind w:left="0" w:firstLine="0"/>
        <w:jc w:val="left"/>
      </w:pPr>
      <w:r>
        <w:t xml:space="preserve"> </w:t>
      </w:r>
    </w:p>
    <w:tbl>
      <w:tblPr>
        <w:tblStyle w:val="TableGrid"/>
        <w:tblW w:w="7371" w:type="dxa"/>
        <w:tblInd w:w="0" w:type="dxa"/>
        <w:tblLook w:val="04A0" w:firstRow="1" w:lastRow="0" w:firstColumn="1" w:lastColumn="0" w:noHBand="0" w:noVBand="1"/>
      </w:tblPr>
      <w:tblGrid>
        <w:gridCol w:w="1982"/>
        <w:gridCol w:w="5389"/>
      </w:tblGrid>
      <w:tr w:rsidR="000D4DC2" w14:paraId="54CA8CE8" w14:textId="77777777" w:rsidTr="002E441F">
        <w:trPr>
          <w:trHeight w:val="528"/>
        </w:trPr>
        <w:tc>
          <w:tcPr>
            <w:tcW w:w="1982" w:type="dxa"/>
            <w:tcBorders>
              <w:top w:val="nil"/>
              <w:left w:val="nil"/>
              <w:bottom w:val="nil"/>
              <w:right w:val="nil"/>
            </w:tcBorders>
          </w:tcPr>
          <w:p w14:paraId="0394637E" w14:textId="77777777" w:rsidR="000D4DC2" w:rsidRDefault="00EF2F19">
            <w:pPr>
              <w:tabs>
                <w:tab w:val="center" w:pos="1416"/>
              </w:tabs>
              <w:ind w:left="0" w:firstLine="0"/>
              <w:jc w:val="left"/>
            </w:pPr>
            <w:r>
              <w:t xml:space="preserve">Namen: </w:t>
            </w:r>
            <w:r>
              <w:tab/>
              <w:t xml:space="preserve"> </w:t>
            </w:r>
          </w:p>
          <w:p w14:paraId="6EB99769" w14:textId="77777777" w:rsidR="000D4DC2" w:rsidRDefault="00EF2F19">
            <w:pPr>
              <w:ind w:left="0" w:firstLine="0"/>
              <w:jc w:val="left"/>
            </w:pPr>
            <w:r>
              <w:t xml:space="preserve"> </w:t>
            </w:r>
          </w:p>
        </w:tc>
        <w:tc>
          <w:tcPr>
            <w:tcW w:w="5389" w:type="dxa"/>
            <w:tcBorders>
              <w:top w:val="nil"/>
              <w:left w:val="nil"/>
              <w:bottom w:val="nil"/>
              <w:right w:val="nil"/>
            </w:tcBorders>
          </w:tcPr>
          <w:p w14:paraId="60F291A7" w14:textId="77777777" w:rsidR="002E441F" w:rsidRDefault="002E441F" w:rsidP="002E441F">
            <w:pPr>
              <w:ind w:left="139" w:firstLine="0"/>
              <w:jc w:val="left"/>
            </w:pPr>
            <w:r>
              <w:t xml:space="preserve">Marciano </w:t>
            </w:r>
            <w:proofErr w:type="spellStart"/>
            <w:r>
              <w:t>Hardoar</w:t>
            </w:r>
            <w:proofErr w:type="spellEnd"/>
            <w:r w:rsidR="00EF2F19">
              <w:t xml:space="preserve">, </w:t>
            </w:r>
            <w:r>
              <w:t xml:space="preserve">Tim </w:t>
            </w:r>
            <w:proofErr w:type="spellStart"/>
            <w:r>
              <w:t>Tillekens</w:t>
            </w:r>
            <w:proofErr w:type="spellEnd"/>
            <w:r w:rsidR="00EF2F19">
              <w:t xml:space="preserve">, </w:t>
            </w:r>
            <w:r>
              <w:t>Stef Zethof</w:t>
            </w:r>
            <w:r w:rsidR="00EF2F19">
              <w:t xml:space="preserve"> </w:t>
            </w:r>
          </w:p>
        </w:tc>
      </w:tr>
      <w:tr w:rsidR="000D4DC2" w14:paraId="44DD48C0" w14:textId="77777777" w:rsidTr="002E441F">
        <w:trPr>
          <w:trHeight w:val="504"/>
        </w:trPr>
        <w:tc>
          <w:tcPr>
            <w:tcW w:w="1982" w:type="dxa"/>
            <w:tcBorders>
              <w:top w:val="nil"/>
              <w:left w:val="nil"/>
              <w:bottom w:val="nil"/>
              <w:right w:val="nil"/>
            </w:tcBorders>
          </w:tcPr>
          <w:p w14:paraId="798C86EE" w14:textId="77777777" w:rsidR="000D4DC2" w:rsidRDefault="00EF2F19">
            <w:pPr>
              <w:tabs>
                <w:tab w:val="center" w:pos="1416"/>
              </w:tabs>
              <w:ind w:left="0" w:firstLine="0"/>
              <w:jc w:val="left"/>
            </w:pPr>
            <w:r>
              <w:t xml:space="preserve">Studiejaar: </w:t>
            </w:r>
            <w:r>
              <w:tab/>
              <w:t xml:space="preserve"> </w:t>
            </w:r>
          </w:p>
          <w:p w14:paraId="1F2152D2" w14:textId="77777777" w:rsidR="000D4DC2" w:rsidRDefault="00EF2F19">
            <w:pPr>
              <w:ind w:left="0" w:firstLine="0"/>
              <w:jc w:val="left"/>
            </w:pPr>
            <w:r>
              <w:t xml:space="preserve"> </w:t>
            </w:r>
          </w:p>
        </w:tc>
        <w:tc>
          <w:tcPr>
            <w:tcW w:w="5389" w:type="dxa"/>
            <w:tcBorders>
              <w:top w:val="nil"/>
              <w:left w:val="nil"/>
              <w:bottom w:val="nil"/>
              <w:right w:val="nil"/>
            </w:tcBorders>
          </w:tcPr>
          <w:p w14:paraId="5C730D97" w14:textId="77777777" w:rsidR="000D4DC2" w:rsidRDefault="00EF2F19">
            <w:pPr>
              <w:ind w:left="139" w:firstLine="0"/>
              <w:jc w:val="left"/>
            </w:pPr>
            <w:r>
              <w:t>20</w:t>
            </w:r>
            <w:r w:rsidR="002E441F">
              <w:t>20-2021</w:t>
            </w:r>
          </w:p>
        </w:tc>
      </w:tr>
      <w:tr w:rsidR="000D4DC2" w14:paraId="1E8A4773" w14:textId="77777777" w:rsidTr="002E441F">
        <w:trPr>
          <w:trHeight w:val="509"/>
        </w:trPr>
        <w:tc>
          <w:tcPr>
            <w:tcW w:w="1982" w:type="dxa"/>
            <w:tcBorders>
              <w:top w:val="nil"/>
              <w:left w:val="nil"/>
              <w:bottom w:val="nil"/>
              <w:right w:val="nil"/>
            </w:tcBorders>
          </w:tcPr>
          <w:p w14:paraId="783CC0FE" w14:textId="77777777" w:rsidR="000D4DC2" w:rsidRDefault="00EF2F19">
            <w:pPr>
              <w:tabs>
                <w:tab w:val="center" w:pos="1416"/>
              </w:tabs>
              <w:ind w:left="0" w:firstLine="0"/>
              <w:jc w:val="left"/>
            </w:pPr>
            <w:r>
              <w:t xml:space="preserve">Werkgroep: </w:t>
            </w:r>
            <w:r>
              <w:tab/>
              <w:t xml:space="preserve"> </w:t>
            </w:r>
          </w:p>
          <w:p w14:paraId="4DC4C8E8" w14:textId="77777777" w:rsidR="000D4DC2" w:rsidRDefault="00EF2F19">
            <w:pPr>
              <w:ind w:left="0" w:firstLine="0"/>
              <w:jc w:val="left"/>
            </w:pPr>
            <w:r>
              <w:t xml:space="preserve"> </w:t>
            </w:r>
          </w:p>
        </w:tc>
        <w:tc>
          <w:tcPr>
            <w:tcW w:w="5389" w:type="dxa"/>
            <w:tcBorders>
              <w:top w:val="nil"/>
              <w:left w:val="nil"/>
              <w:bottom w:val="nil"/>
              <w:right w:val="nil"/>
            </w:tcBorders>
          </w:tcPr>
          <w:p w14:paraId="115C5735" w14:textId="77777777" w:rsidR="000D4DC2" w:rsidRDefault="00EF2F19">
            <w:pPr>
              <w:ind w:left="139" w:firstLine="0"/>
              <w:jc w:val="left"/>
            </w:pPr>
            <w:r>
              <w:t>AMO1</w:t>
            </w:r>
          </w:p>
        </w:tc>
      </w:tr>
      <w:tr w:rsidR="000D4DC2" w14:paraId="366D3A73" w14:textId="77777777" w:rsidTr="002E441F">
        <w:trPr>
          <w:trHeight w:val="504"/>
        </w:trPr>
        <w:tc>
          <w:tcPr>
            <w:tcW w:w="1982" w:type="dxa"/>
            <w:tcBorders>
              <w:top w:val="nil"/>
              <w:left w:val="nil"/>
              <w:bottom w:val="nil"/>
              <w:right w:val="nil"/>
            </w:tcBorders>
          </w:tcPr>
          <w:p w14:paraId="39E3CD49" w14:textId="77777777" w:rsidR="000D4DC2" w:rsidRDefault="00EF2F19">
            <w:pPr>
              <w:ind w:left="0" w:firstLine="0"/>
              <w:jc w:val="left"/>
            </w:pPr>
            <w:r>
              <w:t xml:space="preserve">Projectleider:  </w:t>
            </w:r>
          </w:p>
          <w:p w14:paraId="7347406F" w14:textId="77777777" w:rsidR="000D4DC2" w:rsidRDefault="00EF2F19">
            <w:pPr>
              <w:ind w:left="0" w:firstLine="0"/>
              <w:jc w:val="left"/>
            </w:pPr>
            <w:r>
              <w:t xml:space="preserve"> </w:t>
            </w:r>
          </w:p>
        </w:tc>
        <w:tc>
          <w:tcPr>
            <w:tcW w:w="5389" w:type="dxa"/>
            <w:tcBorders>
              <w:top w:val="nil"/>
              <w:left w:val="nil"/>
              <w:bottom w:val="nil"/>
              <w:right w:val="nil"/>
            </w:tcBorders>
          </w:tcPr>
          <w:p w14:paraId="0F7FD724" w14:textId="77777777" w:rsidR="000D4DC2" w:rsidRDefault="00EF2F19">
            <w:pPr>
              <w:ind w:left="139" w:firstLine="0"/>
              <w:jc w:val="left"/>
            </w:pPr>
            <w:r>
              <w:t xml:space="preserve">M. </w:t>
            </w:r>
            <w:proofErr w:type="spellStart"/>
            <w:r>
              <w:t>Boukiour</w:t>
            </w:r>
            <w:proofErr w:type="spellEnd"/>
          </w:p>
        </w:tc>
      </w:tr>
      <w:tr w:rsidR="000D4DC2" w14:paraId="69C6ED93" w14:textId="77777777" w:rsidTr="002E441F">
        <w:trPr>
          <w:trHeight w:val="506"/>
        </w:trPr>
        <w:tc>
          <w:tcPr>
            <w:tcW w:w="1982" w:type="dxa"/>
            <w:tcBorders>
              <w:top w:val="nil"/>
              <w:left w:val="nil"/>
              <w:bottom w:val="nil"/>
              <w:right w:val="nil"/>
            </w:tcBorders>
          </w:tcPr>
          <w:p w14:paraId="1768145D" w14:textId="77777777" w:rsidR="000D4DC2" w:rsidRDefault="00EF2F19">
            <w:pPr>
              <w:ind w:left="0" w:firstLine="0"/>
              <w:jc w:val="left"/>
            </w:pPr>
            <w:r>
              <w:lastRenderedPageBreak/>
              <w:t xml:space="preserve">Inleverdatum:  </w:t>
            </w:r>
          </w:p>
          <w:p w14:paraId="0EE1EB4F" w14:textId="77777777" w:rsidR="000D4DC2" w:rsidRDefault="00EF2F19">
            <w:pPr>
              <w:ind w:left="1" w:firstLine="0"/>
              <w:jc w:val="left"/>
            </w:pPr>
            <w:r>
              <w:t xml:space="preserve"> </w:t>
            </w:r>
          </w:p>
        </w:tc>
        <w:tc>
          <w:tcPr>
            <w:tcW w:w="5389" w:type="dxa"/>
            <w:tcBorders>
              <w:top w:val="nil"/>
              <w:left w:val="nil"/>
              <w:bottom w:val="nil"/>
              <w:right w:val="nil"/>
            </w:tcBorders>
          </w:tcPr>
          <w:p w14:paraId="0C0D0008" w14:textId="77777777" w:rsidR="000D4DC2" w:rsidRDefault="00EF2F19">
            <w:pPr>
              <w:ind w:left="140" w:firstLine="0"/>
              <w:jc w:val="left"/>
            </w:pPr>
            <w:r>
              <w:t xml:space="preserve"> </w:t>
            </w:r>
            <w:r w:rsidR="002E441F">
              <w:t>31-8-2020</w:t>
            </w:r>
          </w:p>
        </w:tc>
      </w:tr>
      <w:tr w:rsidR="000D4DC2" w14:paraId="02705EFC" w14:textId="77777777" w:rsidTr="002E441F">
        <w:trPr>
          <w:trHeight w:val="272"/>
        </w:trPr>
        <w:tc>
          <w:tcPr>
            <w:tcW w:w="1982" w:type="dxa"/>
            <w:tcBorders>
              <w:top w:val="nil"/>
              <w:left w:val="nil"/>
              <w:bottom w:val="nil"/>
              <w:right w:val="nil"/>
            </w:tcBorders>
          </w:tcPr>
          <w:p w14:paraId="0F9502DD" w14:textId="77777777" w:rsidR="000D4DC2" w:rsidRDefault="00EF2F19">
            <w:pPr>
              <w:tabs>
                <w:tab w:val="center" w:pos="1417"/>
              </w:tabs>
              <w:ind w:left="0" w:firstLine="0"/>
              <w:jc w:val="left"/>
            </w:pPr>
            <w:r>
              <w:t xml:space="preserve">Versie: </w:t>
            </w:r>
            <w:r>
              <w:tab/>
              <w:t xml:space="preserve"> </w:t>
            </w:r>
          </w:p>
        </w:tc>
        <w:tc>
          <w:tcPr>
            <w:tcW w:w="5389" w:type="dxa"/>
            <w:tcBorders>
              <w:top w:val="nil"/>
              <w:left w:val="nil"/>
              <w:bottom w:val="nil"/>
              <w:right w:val="nil"/>
            </w:tcBorders>
          </w:tcPr>
          <w:p w14:paraId="629B7F52" w14:textId="77777777" w:rsidR="000D4DC2" w:rsidRDefault="00EF2F19">
            <w:pPr>
              <w:ind w:left="140" w:firstLine="0"/>
              <w:jc w:val="left"/>
            </w:pPr>
            <w:r>
              <w:t>1.0</w:t>
            </w:r>
          </w:p>
        </w:tc>
      </w:tr>
    </w:tbl>
    <w:p w14:paraId="2BF89621" w14:textId="77777777" w:rsidR="000D4DC2" w:rsidRDefault="00EF2F19">
      <w:pPr>
        <w:ind w:left="0" w:firstLine="0"/>
        <w:jc w:val="right"/>
      </w:pPr>
      <w:r>
        <w:t xml:space="preserve"> </w:t>
      </w:r>
    </w:p>
    <w:p w14:paraId="7AA44CC0" w14:textId="77777777" w:rsidR="000D4DC2" w:rsidRDefault="00EF2F19">
      <w:pPr>
        <w:spacing w:after="777"/>
        <w:ind w:left="0" w:firstLine="0"/>
        <w:jc w:val="left"/>
      </w:pPr>
      <w:r>
        <w:rPr>
          <w:sz w:val="18"/>
        </w:rPr>
        <w:t xml:space="preserve"> </w:t>
      </w:r>
    </w:p>
    <w:p w14:paraId="23E1E367" w14:textId="77777777" w:rsidR="000B6EB1" w:rsidRDefault="00EF2F19" w:rsidP="000B6EB1">
      <w:pPr>
        <w:pStyle w:val="Inhopg1"/>
        <w:tabs>
          <w:tab w:val="right" w:leader="dot" w:pos="9700"/>
        </w:tabs>
        <w:rPr>
          <w:rFonts w:ascii="Cambria" w:eastAsia="Cambria" w:hAnsi="Cambria" w:cs="Cambria"/>
          <w:b/>
          <w:color w:val="365F91"/>
          <w:sz w:val="28"/>
        </w:rPr>
      </w:pPr>
      <w:r>
        <w:rPr>
          <w:rFonts w:ascii="Cambria" w:eastAsia="Cambria" w:hAnsi="Cambria" w:cs="Cambria"/>
          <w:b/>
          <w:color w:val="365F91"/>
          <w:sz w:val="28"/>
        </w:rPr>
        <w:t xml:space="preserve">Inhoud </w:t>
      </w:r>
    </w:p>
    <w:p w14:paraId="74BDFA4D" w14:textId="2F4E8B5B" w:rsidR="000B6EB1" w:rsidRDefault="000B6EB1" w:rsidP="000B6EB1">
      <w:pPr>
        <w:pStyle w:val="Lijstalinea"/>
        <w:numPr>
          <w:ilvl w:val="0"/>
          <w:numId w:val="2"/>
        </w:numPr>
        <w:jc w:val="left"/>
      </w:pPr>
      <w:r>
        <w:t>Inleiding</w:t>
      </w:r>
    </w:p>
    <w:p w14:paraId="7344F740" w14:textId="74F2606E" w:rsidR="000B6EB1" w:rsidRDefault="000B6EB1" w:rsidP="000B6EB1">
      <w:pPr>
        <w:pStyle w:val="Lijstalinea"/>
        <w:numPr>
          <w:ilvl w:val="0"/>
          <w:numId w:val="2"/>
        </w:numPr>
        <w:jc w:val="left"/>
      </w:pPr>
      <w:r>
        <w:t>Doelstelling</w:t>
      </w:r>
    </w:p>
    <w:p w14:paraId="116A5679" w14:textId="32652C3F" w:rsidR="000B6EB1" w:rsidRDefault="000B6EB1" w:rsidP="000B6EB1">
      <w:pPr>
        <w:pStyle w:val="Lijstalinea"/>
        <w:numPr>
          <w:ilvl w:val="0"/>
          <w:numId w:val="2"/>
        </w:numPr>
        <w:jc w:val="left"/>
      </w:pPr>
      <w:r>
        <w:t>Omschrijving</w:t>
      </w:r>
    </w:p>
    <w:p w14:paraId="09979722" w14:textId="054AC247" w:rsidR="000B6EB1" w:rsidRDefault="000B6EB1" w:rsidP="000B6EB1">
      <w:pPr>
        <w:pStyle w:val="Lijstalinea"/>
        <w:numPr>
          <w:ilvl w:val="0"/>
          <w:numId w:val="2"/>
        </w:numPr>
        <w:jc w:val="left"/>
      </w:pPr>
      <w:r>
        <w:t>Projectgroep</w:t>
      </w:r>
    </w:p>
    <w:p w14:paraId="4AC4EE2D" w14:textId="650CB148" w:rsidR="000B6EB1" w:rsidRDefault="000B6EB1" w:rsidP="000B6EB1">
      <w:pPr>
        <w:pStyle w:val="Lijstalinea"/>
        <w:numPr>
          <w:ilvl w:val="0"/>
          <w:numId w:val="2"/>
        </w:numPr>
        <w:jc w:val="left"/>
      </w:pPr>
      <w:r>
        <w:t>Benodigdheden</w:t>
      </w:r>
    </w:p>
    <w:p w14:paraId="32FA060D" w14:textId="36B8DAC7" w:rsidR="000B6EB1" w:rsidRDefault="000B6EB1" w:rsidP="000B6EB1">
      <w:pPr>
        <w:pStyle w:val="Lijstalinea"/>
        <w:numPr>
          <w:ilvl w:val="0"/>
          <w:numId w:val="2"/>
        </w:numPr>
        <w:jc w:val="left"/>
      </w:pPr>
      <w:r>
        <w:t>Planning</w:t>
      </w:r>
    </w:p>
    <w:p w14:paraId="6CADE326" w14:textId="140C8CBB" w:rsidR="000B6EB1" w:rsidRDefault="000B6EB1" w:rsidP="000B6EB1">
      <w:pPr>
        <w:pStyle w:val="Lijstalinea"/>
        <w:numPr>
          <w:ilvl w:val="0"/>
          <w:numId w:val="2"/>
        </w:numPr>
        <w:jc w:val="left"/>
      </w:pPr>
      <w:r>
        <w:t>Takenlijst</w:t>
      </w:r>
    </w:p>
    <w:sdt>
      <w:sdtPr>
        <w:id w:val="3490379"/>
        <w:docPartObj>
          <w:docPartGallery w:val="Table of Contents"/>
        </w:docPartObj>
      </w:sdtPr>
      <w:sdtEndPr/>
      <w:sdtContent>
        <w:p w14:paraId="1DDD8116" w14:textId="1E51FBF4" w:rsidR="000B6EB1" w:rsidRDefault="000B6EB1" w:rsidP="000B6EB1">
          <w:pPr>
            <w:ind w:left="0" w:firstLine="0"/>
            <w:jc w:val="left"/>
          </w:pPr>
        </w:p>
        <w:p w14:paraId="361C9895" w14:textId="4A3B83C0" w:rsidR="000D4DC2" w:rsidRDefault="0085267D" w:rsidP="000B6EB1">
          <w:pPr>
            <w:ind w:left="0" w:firstLine="0"/>
          </w:pPr>
        </w:p>
      </w:sdtContent>
    </w:sdt>
    <w:p w14:paraId="683A3ADC" w14:textId="1CF0E928" w:rsidR="000B6EB1" w:rsidRDefault="000B6EB1" w:rsidP="000B6EB1">
      <w:pPr>
        <w:ind w:left="0" w:firstLine="0"/>
      </w:pPr>
    </w:p>
    <w:p w14:paraId="612D7833" w14:textId="2869201C" w:rsidR="000B6EB1" w:rsidRDefault="000B6EB1" w:rsidP="000B6EB1">
      <w:pPr>
        <w:ind w:left="0" w:firstLine="0"/>
      </w:pPr>
    </w:p>
    <w:p w14:paraId="64019502" w14:textId="2BBE4877" w:rsidR="000B6EB1" w:rsidRDefault="000B6EB1" w:rsidP="000B6EB1">
      <w:pPr>
        <w:ind w:left="0" w:firstLine="0"/>
      </w:pPr>
    </w:p>
    <w:p w14:paraId="3DEED5CC" w14:textId="0E8CC16A" w:rsidR="000B6EB1" w:rsidRDefault="000B6EB1" w:rsidP="000B6EB1">
      <w:pPr>
        <w:ind w:left="0" w:firstLine="0"/>
      </w:pPr>
    </w:p>
    <w:p w14:paraId="48E4ABDD" w14:textId="07A22B82" w:rsidR="000B6EB1" w:rsidRDefault="000B6EB1" w:rsidP="000B6EB1">
      <w:pPr>
        <w:ind w:left="0" w:firstLine="0"/>
      </w:pPr>
    </w:p>
    <w:p w14:paraId="736BD51E" w14:textId="0ADBD743" w:rsidR="000B6EB1" w:rsidRDefault="000B6EB1" w:rsidP="000B6EB1">
      <w:pPr>
        <w:ind w:left="0" w:firstLine="0"/>
      </w:pPr>
    </w:p>
    <w:p w14:paraId="2EDDE674" w14:textId="11DEC410" w:rsidR="000B6EB1" w:rsidRDefault="000B6EB1" w:rsidP="000B6EB1">
      <w:pPr>
        <w:ind w:left="0" w:firstLine="0"/>
      </w:pPr>
    </w:p>
    <w:p w14:paraId="2A145E13" w14:textId="6A69C495" w:rsidR="000B6EB1" w:rsidRDefault="000B6EB1" w:rsidP="000B6EB1">
      <w:pPr>
        <w:ind w:left="0" w:firstLine="0"/>
      </w:pPr>
    </w:p>
    <w:p w14:paraId="76A7857B" w14:textId="13B8BB78" w:rsidR="000B6EB1" w:rsidRDefault="000B6EB1" w:rsidP="000B6EB1">
      <w:pPr>
        <w:ind w:left="0" w:firstLine="0"/>
      </w:pPr>
    </w:p>
    <w:p w14:paraId="30FCA0C5" w14:textId="66B0658E" w:rsidR="000B6EB1" w:rsidRDefault="000B6EB1" w:rsidP="000B6EB1">
      <w:pPr>
        <w:ind w:left="0" w:firstLine="0"/>
      </w:pPr>
    </w:p>
    <w:p w14:paraId="1834D713" w14:textId="3E2BA940" w:rsidR="000B6EB1" w:rsidRDefault="000B6EB1" w:rsidP="000B6EB1">
      <w:pPr>
        <w:ind w:left="0" w:firstLine="0"/>
      </w:pPr>
    </w:p>
    <w:p w14:paraId="2C08E2AE" w14:textId="6BECEC4C" w:rsidR="000B6EB1" w:rsidRDefault="000B6EB1" w:rsidP="000B6EB1">
      <w:pPr>
        <w:ind w:left="0" w:firstLine="0"/>
      </w:pPr>
    </w:p>
    <w:p w14:paraId="7B321D90" w14:textId="4CA50430" w:rsidR="000B6EB1" w:rsidRDefault="000B6EB1" w:rsidP="000B6EB1">
      <w:pPr>
        <w:ind w:left="0" w:firstLine="0"/>
      </w:pPr>
    </w:p>
    <w:p w14:paraId="719E8E69" w14:textId="6ACA3E57" w:rsidR="000B6EB1" w:rsidRDefault="000B6EB1" w:rsidP="000B6EB1">
      <w:pPr>
        <w:ind w:left="0" w:firstLine="0"/>
      </w:pPr>
    </w:p>
    <w:p w14:paraId="6BC67488" w14:textId="37717905" w:rsidR="000B6EB1" w:rsidRDefault="000B6EB1" w:rsidP="000B6EB1">
      <w:pPr>
        <w:ind w:left="0" w:firstLine="0"/>
      </w:pPr>
    </w:p>
    <w:p w14:paraId="173C9926" w14:textId="0ACC029A" w:rsidR="000B6EB1" w:rsidRDefault="000B6EB1" w:rsidP="000B6EB1">
      <w:pPr>
        <w:ind w:left="0" w:firstLine="0"/>
      </w:pPr>
    </w:p>
    <w:p w14:paraId="4F8C7F79" w14:textId="5C032144" w:rsidR="000B6EB1" w:rsidRDefault="000B6EB1" w:rsidP="000B6EB1">
      <w:pPr>
        <w:ind w:left="0" w:firstLine="0"/>
      </w:pPr>
    </w:p>
    <w:p w14:paraId="7F202583" w14:textId="0F4BFD71" w:rsidR="000B6EB1" w:rsidRDefault="000B6EB1" w:rsidP="000B6EB1">
      <w:pPr>
        <w:ind w:left="0" w:firstLine="0"/>
      </w:pPr>
    </w:p>
    <w:p w14:paraId="71468C6C" w14:textId="3A860A2A" w:rsidR="000B6EB1" w:rsidRDefault="000B6EB1" w:rsidP="000B6EB1">
      <w:pPr>
        <w:ind w:left="0" w:firstLine="0"/>
      </w:pPr>
    </w:p>
    <w:p w14:paraId="4340BBB5" w14:textId="256DEF6A" w:rsidR="000B6EB1" w:rsidRDefault="000B6EB1" w:rsidP="000B6EB1">
      <w:pPr>
        <w:ind w:left="0" w:firstLine="0"/>
      </w:pPr>
    </w:p>
    <w:p w14:paraId="05867520" w14:textId="12480845" w:rsidR="000B6EB1" w:rsidRDefault="000B6EB1" w:rsidP="000B6EB1">
      <w:pPr>
        <w:ind w:left="0" w:firstLine="0"/>
      </w:pPr>
    </w:p>
    <w:p w14:paraId="70720905" w14:textId="61D0E95E" w:rsidR="000B6EB1" w:rsidRDefault="000B6EB1" w:rsidP="000B6EB1">
      <w:pPr>
        <w:ind w:left="0" w:firstLine="0"/>
      </w:pPr>
    </w:p>
    <w:p w14:paraId="2695B25C" w14:textId="57E84CE3" w:rsidR="000B6EB1" w:rsidRDefault="000B6EB1" w:rsidP="000B6EB1">
      <w:pPr>
        <w:ind w:left="0" w:firstLine="0"/>
      </w:pPr>
    </w:p>
    <w:p w14:paraId="05DA75AA" w14:textId="28E09C07" w:rsidR="000B6EB1" w:rsidRDefault="000B6EB1" w:rsidP="000B6EB1">
      <w:pPr>
        <w:ind w:left="0" w:firstLine="0"/>
      </w:pPr>
    </w:p>
    <w:p w14:paraId="4BCE84E5" w14:textId="4CCD228D" w:rsidR="000B6EB1" w:rsidRDefault="000B6EB1" w:rsidP="000B6EB1">
      <w:pPr>
        <w:ind w:left="0" w:firstLine="0"/>
      </w:pPr>
    </w:p>
    <w:p w14:paraId="74B3617F" w14:textId="20B04305" w:rsidR="000B6EB1" w:rsidRDefault="000B6EB1" w:rsidP="000B6EB1">
      <w:pPr>
        <w:ind w:left="0" w:firstLine="0"/>
      </w:pPr>
    </w:p>
    <w:p w14:paraId="2507D04A" w14:textId="37CE6693" w:rsidR="000B6EB1" w:rsidRDefault="000B6EB1" w:rsidP="000B6EB1">
      <w:pPr>
        <w:ind w:left="0" w:firstLine="0"/>
      </w:pPr>
    </w:p>
    <w:p w14:paraId="0441D804" w14:textId="6D08D749" w:rsidR="000B6EB1" w:rsidRDefault="000B6EB1" w:rsidP="000B6EB1">
      <w:pPr>
        <w:ind w:left="0" w:firstLine="0"/>
      </w:pPr>
    </w:p>
    <w:p w14:paraId="0737F074" w14:textId="08103908" w:rsidR="000B6EB1" w:rsidRDefault="000B6EB1" w:rsidP="000B6EB1">
      <w:pPr>
        <w:ind w:left="0" w:firstLine="0"/>
      </w:pPr>
    </w:p>
    <w:p w14:paraId="7168A5CB" w14:textId="56AD5E4C" w:rsidR="000B6EB1" w:rsidRDefault="000B6EB1" w:rsidP="000B6EB1">
      <w:pPr>
        <w:ind w:left="0" w:firstLine="0"/>
      </w:pPr>
    </w:p>
    <w:p w14:paraId="540765B2" w14:textId="3AD54092" w:rsidR="000B6EB1" w:rsidRDefault="000B6EB1" w:rsidP="000B6EB1">
      <w:pPr>
        <w:ind w:left="0" w:firstLine="0"/>
      </w:pPr>
    </w:p>
    <w:p w14:paraId="221AF1E4" w14:textId="7EBE6AED" w:rsidR="000B6EB1" w:rsidRDefault="000B6EB1" w:rsidP="000B6EB1">
      <w:pPr>
        <w:ind w:left="0" w:firstLine="0"/>
      </w:pPr>
    </w:p>
    <w:p w14:paraId="6A1901A7" w14:textId="5C6151BC" w:rsidR="000B6EB1" w:rsidRDefault="000B6EB1" w:rsidP="000B6EB1">
      <w:pPr>
        <w:ind w:left="0" w:firstLine="0"/>
      </w:pPr>
    </w:p>
    <w:p w14:paraId="1C8992FC" w14:textId="64D8806C" w:rsidR="000B6EB1" w:rsidRDefault="000B6EB1" w:rsidP="000B6EB1">
      <w:pPr>
        <w:ind w:left="0" w:firstLine="0"/>
      </w:pPr>
    </w:p>
    <w:p w14:paraId="60C395E2" w14:textId="4A59F976" w:rsidR="000B6EB1" w:rsidRDefault="000B6EB1" w:rsidP="000B6EB1">
      <w:pPr>
        <w:ind w:left="0" w:firstLine="0"/>
      </w:pPr>
    </w:p>
    <w:p w14:paraId="78C3EF18" w14:textId="0FB853A6" w:rsidR="000B6EB1" w:rsidRDefault="000B6EB1" w:rsidP="000B6EB1">
      <w:pPr>
        <w:ind w:left="0" w:firstLine="0"/>
      </w:pPr>
    </w:p>
    <w:p w14:paraId="2D6DB862" w14:textId="65476077" w:rsidR="000B6EB1" w:rsidRDefault="000B6EB1" w:rsidP="000B6EB1">
      <w:pPr>
        <w:ind w:left="0" w:firstLine="0"/>
      </w:pPr>
    </w:p>
    <w:p w14:paraId="7E4C9F66" w14:textId="5C8C1B04" w:rsidR="000B6EB1" w:rsidRDefault="000B6EB1" w:rsidP="000B6EB1">
      <w:pPr>
        <w:ind w:left="0" w:firstLine="0"/>
      </w:pPr>
    </w:p>
    <w:p w14:paraId="4A9CC0D5" w14:textId="6F59BF88" w:rsidR="000B6EB1" w:rsidRDefault="000B6EB1" w:rsidP="000B6EB1">
      <w:pPr>
        <w:ind w:left="0" w:firstLine="0"/>
      </w:pPr>
      <w:r>
        <w:rPr>
          <w:b/>
          <w:bCs/>
          <w:sz w:val="28"/>
          <w:szCs w:val="28"/>
        </w:rPr>
        <w:lastRenderedPageBreak/>
        <w:t>Inleiding</w:t>
      </w:r>
    </w:p>
    <w:p w14:paraId="6115AF54" w14:textId="0C4C67F5" w:rsidR="000B6EB1" w:rsidRDefault="000B6EB1" w:rsidP="000B6EB1">
      <w:pPr>
        <w:ind w:left="0" w:firstLine="0"/>
      </w:pPr>
      <w:r>
        <w:t xml:space="preserve">In dit plan van aanpak voor het </w:t>
      </w:r>
      <w:proofErr w:type="spellStart"/>
      <w:r>
        <w:t>monkey</w:t>
      </w:r>
      <w:proofErr w:type="spellEnd"/>
      <w:r>
        <w:t xml:space="preserve"> business project staat wie aan het project werken, wat we gaan doen, hoe we het gaan doen en hoe we het realiseren. Verder staat er ook in wat we nodig hebben om dit te realiseren.</w:t>
      </w:r>
    </w:p>
    <w:p w14:paraId="6A3CE969" w14:textId="3DD33EF5" w:rsidR="000B6EB1" w:rsidRDefault="000B6EB1" w:rsidP="000B6EB1">
      <w:pPr>
        <w:ind w:left="0" w:firstLine="0"/>
      </w:pPr>
    </w:p>
    <w:p w14:paraId="6C23005D" w14:textId="15D1D4F1" w:rsidR="000B6EB1" w:rsidRDefault="000B6EB1" w:rsidP="000B6EB1">
      <w:pPr>
        <w:ind w:left="0" w:firstLine="0"/>
      </w:pPr>
    </w:p>
    <w:p w14:paraId="2DE2DD6B" w14:textId="1C613CB9" w:rsidR="000B6EB1" w:rsidRDefault="000B6EB1" w:rsidP="000B6EB1">
      <w:pPr>
        <w:ind w:left="0" w:firstLine="0"/>
        <w:rPr>
          <w:b/>
          <w:bCs/>
          <w:sz w:val="28"/>
          <w:szCs w:val="28"/>
        </w:rPr>
      </w:pPr>
      <w:r>
        <w:rPr>
          <w:b/>
          <w:bCs/>
          <w:sz w:val="28"/>
          <w:szCs w:val="28"/>
        </w:rPr>
        <w:t>Doelstelling</w:t>
      </w:r>
    </w:p>
    <w:p w14:paraId="59634F16" w14:textId="5A00E407" w:rsidR="000B6EB1" w:rsidRDefault="000B6EB1" w:rsidP="000B6EB1">
      <w:pPr>
        <w:ind w:left="0" w:firstLine="0"/>
      </w:pPr>
      <w:r>
        <w:t xml:space="preserve">Wij moeten een app maken om de taal </w:t>
      </w:r>
      <w:proofErr w:type="spellStart"/>
      <w:r>
        <w:t>Amazigh</w:t>
      </w:r>
      <w:proofErr w:type="spellEnd"/>
      <w:r>
        <w:t xml:space="preserve"> leerbaar maken voor kinderen op een leuke en educatieve manie</w:t>
      </w:r>
      <w:r w:rsidR="00804F77">
        <w:t>r</w:t>
      </w:r>
      <w:r>
        <w:t>. Dit gaan wij doen met een soort quiz met oefeningen.</w:t>
      </w:r>
      <w:r w:rsidR="00804F77">
        <w:t xml:space="preserve"> We hopen dat dit dus een goeie manier wordt voor kinderen om een nieuwe taal te leren.</w:t>
      </w:r>
    </w:p>
    <w:p w14:paraId="6F38BCB4" w14:textId="6EAC2F43" w:rsidR="00804F77" w:rsidRDefault="00804F77" w:rsidP="000B6EB1">
      <w:pPr>
        <w:ind w:left="0" w:firstLine="0"/>
      </w:pPr>
    </w:p>
    <w:p w14:paraId="5E9E1081" w14:textId="70EC05BE" w:rsidR="00804F77" w:rsidRDefault="00804F77" w:rsidP="000B6EB1">
      <w:pPr>
        <w:ind w:left="0" w:firstLine="0"/>
      </w:pPr>
    </w:p>
    <w:p w14:paraId="29A544E8" w14:textId="716FECC0" w:rsidR="00804F77" w:rsidRDefault="00804F77" w:rsidP="000B6EB1">
      <w:pPr>
        <w:ind w:left="0" w:firstLine="0"/>
      </w:pPr>
      <w:r>
        <w:rPr>
          <w:b/>
          <w:bCs/>
          <w:sz w:val="28"/>
          <w:szCs w:val="28"/>
        </w:rPr>
        <w:t>Omschrijving</w:t>
      </w:r>
    </w:p>
    <w:p w14:paraId="6DDA79B5" w14:textId="4D18CC9C" w:rsidR="00804F77" w:rsidRDefault="00804F77" w:rsidP="000B6EB1">
      <w:pPr>
        <w:ind w:left="0" w:firstLine="0"/>
      </w:pPr>
      <w:r>
        <w:t>De app zal bestaan uit een aantal pagina’s waarbij je dus kunt oefen en een quiz kunt maken. verder kun je ook zien we de beheerders van de app zijn en gegevens over die personen. Daarnaast kan je ook verschillende categorieën om mee te oefenen. Je kunt niet inloggen want dit is een gratis app waarbij je geen account hoeft aan te maken.</w:t>
      </w:r>
    </w:p>
    <w:p w14:paraId="4B6E4D98" w14:textId="61A3A0A6" w:rsidR="00804F77" w:rsidRDefault="00804F77" w:rsidP="000B6EB1">
      <w:pPr>
        <w:ind w:left="0" w:firstLine="0"/>
      </w:pPr>
    </w:p>
    <w:p w14:paraId="5D56F7BD" w14:textId="6C6AFC07" w:rsidR="00804F77" w:rsidRDefault="00804F77" w:rsidP="000B6EB1">
      <w:pPr>
        <w:ind w:left="0" w:firstLine="0"/>
      </w:pPr>
    </w:p>
    <w:p w14:paraId="5F5387BC" w14:textId="458DF339" w:rsidR="00804F77" w:rsidRDefault="00804F77" w:rsidP="000B6EB1">
      <w:pPr>
        <w:ind w:left="0" w:firstLine="0"/>
        <w:rPr>
          <w:b/>
          <w:bCs/>
          <w:sz w:val="28"/>
          <w:szCs w:val="28"/>
        </w:rPr>
      </w:pPr>
      <w:r>
        <w:rPr>
          <w:b/>
          <w:bCs/>
          <w:sz w:val="28"/>
          <w:szCs w:val="28"/>
        </w:rPr>
        <w:t>Projectgroep</w:t>
      </w:r>
    </w:p>
    <w:p w14:paraId="55C959AD" w14:textId="77777777" w:rsidR="00804F77" w:rsidRPr="00C523D6" w:rsidRDefault="00804F77" w:rsidP="00804F77">
      <w:pPr>
        <w:rPr>
          <w:sz w:val="36"/>
          <w:szCs w:val="36"/>
        </w:rPr>
      </w:pPr>
      <w:r>
        <w:rPr>
          <w:sz w:val="36"/>
          <w:szCs w:val="36"/>
        </w:rPr>
        <w:tab/>
      </w:r>
    </w:p>
    <w:tbl>
      <w:tblPr>
        <w:tblStyle w:val="Tabelraster"/>
        <w:tblW w:w="0" w:type="auto"/>
        <w:tblLayout w:type="fixed"/>
        <w:tblLook w:val="04A0" w:firstRow="1" w:lastRow="0" w:firstColumn="1" w:lastColumn="0" w:noHBand="0" w:noVBand="1"/>
      </w:tblPr>
      <w:tblGrid>
        <w:gridCol w:w="2405"/>
        <w:gridCol w:w="3969"/>
        <w:gridCol w:w="3317"/>
      </w:tblGrid>
      <w:tr w:rsidR="00804F77" w:rsidRPr="00DA64BF" w14:paraId="71D51E6C" w14:textId="77777777" w:rsidTr="00D53BB3">
        <w:tc>
          <w:tcPr>
            <w:tcW w:w="2405" w:type="dxa"/>
          </w:tcPr>
          <w:p w14:paraId="28823670" w14:textId="77777777" w:rsidR="00804F77" w:rsidRPr="00DA64BF" w:rsidRDefault="00804F77" w:rsidP="00D53BB3">
            <w:pPr>
              <w:pStyle w:val="Normaalweb"/>
              <w:rPr>
                <w:rFonts w:ascii="Arial" w:hAnsi="Arial" w:cs="Arial"/>
                <w:sz w:val="27"/>
                <w:szCs w:val="27"/>
              </w:rPr>
            </w:pPr>
            <w:r w:rsidRPr="00DA64BF">
              <w:rPr>
                <w:rFonts w:ascii="Arial" w:hAnsi="Arial" w:cs="Arial"/>
                <w:sz w:val="27"/>
                <w:szCs w:val="27"/>
              </w:rPr>
              <w:t>Naam</w:t>
            </w:r>
          </w:p>
        </w:tc>
        <w:tc>
          <w:tcPr>
            <w:tcW w:w="3969" w:type="dxa"/>
          </w:tcPr>
          <w:p w14:paraId="266F3271" w14:textId="77777777" w:rsidR="00804F77" w:rsidRPr="00DA64BF" w:rsidRDefault="00804F77" w:rsidP="00D53BB3">
            <w:pPr>
              <w:pStyle w:val="Normaalweb"/>
              <w:rPr>
                <w:rFonts w:ascii="Arial" w:hAnsi="Arial" w:cs="Arial"/>
                <w:sz w:val="27"/>
                <w:szCs w:val="27"/>
              </w:rPr>
            </w:pPr>
            <w:r w:rsidRPr="00DA64BF">
              <w:rPr>
                <w:rFonts w:ascii="Arial" w:hAnsi="Arial" w:cs="Arial"/>
                <w:sz w:val="27"/>
                <w:szCs w:val="27"/>
              </w:rPr>
              <w:t>E-mailadres</w:t>
            </w:r>
          </w:p>
        </w:tc>
        <w:tc>
          <w:tcPr>
            <w:tcW w:w="3317" w:type="dxa"/>
          </w:tcPr>
          <w:p w14:paraId="12EEE508" w14:textId="77777777" w:rsidR="00804F77" w:rsidRPr="00DA64BF" w:rsidRDefault="00804F77" w:rsidP="00D53BB3">
            <w:pPr>
              <w:pStyle w:val="Normaalweb"/>
              <w:rPr>
                <w:rFonts w:ascii="Arial" w:hAnsi="Arial" w:cs="Arial"/>
                <w:sz w:val="27"/>
                <w:szCs w:val="27"/>
              </w:rPr>
            </w:pPr>
            <w:r w:rsidRPr="00DA64BF">
              <w:rPr>
                <w:rFonts w:ascii="Arial" w:hAnsi="Arial" w:cs="Arial"/>
                <w:sz w:val="27"/>
                <w:szCs w:val="27"/>
              </w:rPr>
              <w:t>Functie</w:t>
            </w:r>
          </w:p>
        </w:tc>
      </w:tr>
      <w:tr w:rsidR="00804F77" w:rsidRPr="00DA64BF" w14:paraId="0803E865" w14:textId="77777777" w:rsidTr="00D53BB3">
        <w:tc>
          <w:tcPr>
            <w:tcW w:w="2405" w:type="dxa"/>
          </w:tcPr>
          <w:p w14:paraId="17FD101F" w14:textId="3C79283A" w:rsidR="00804F77" w:rsidRPr="00DA64BF" w:rsidRDefault="00804F77" w:rsidP="00D53BB3">
            <w:pPr>
              <w:pStyle w:val="Normaalweb"/>
              <w:rPr>
                <w:rFonts w:ascii="Arial" w:hAnsi="Arial" w:cs="Arial"/>
                <w:color w:val="000000"/>
                <w:sz w:val="27"/>
                <w:szCs w:val="27"/>
              </w:rPr>
            </w:pPr>
            <w:r>
              <w:rPr>
                <w:rFonts w:ascii="Arial" w:hAnsi="Arial" w:cs="Arial"/>
                <w:color w:val="000000"/>
                <w:sz w:val="27"/>
                <w:szCs w:val="27"/>
              </w:rPr>
              <w:t xml:space="preserve">Tim </w:t>
            </w:r>
            <w:proofErr w:type="spellStart"/>
            <w:r>
              <w:rPr>
                <w:rFonts w:ascii="Arial" w:hAnsi="Arial" w:cs="Arial"/>
                <w:color w:val="000000"/>
                <w:sz w:val="27"/>
                <w:szCs w:val="27"/>
              </w:rPr>
              <w:t>tillekens</w:t>
            </w:r>
            <w:proofErr w:type="spellEnd"/>
          </w:p>
        </w:tc>
        <w:tc>
          <w:tcPr>
            <w:tcW w:w="3969" w:type="dxa"/>
          </w:tcPr>
          <w:p w14:paraId="6260248A" w14:textId="7E9E842C" w:rsidR="00804F77" w:rsidRPr="00DA64BF" w:rsidRDefault="0085267D" w:rsidP="00D53BB3">
            <w:pPr>
              <w:pStyle w:val="Normaalweb"/>
              <w:rPr>
                <w:rFonts w:ascii="Arial" w:hAnsi="Arial" w:cs="Arial"/>
                <w:color w:val="000000"/>
                <w:sz w:val="27"/>
                <w:szCs w:val="27"/>
              </w:rPr>
            </w:pPr>
            <w:hyperlink r:id="rId6" w:history="1">
              <w:r w:rsidR="00804F77" w:rsidRPr="001576D2">
                <w:rPr>
                  <w:rStyle w:val="Hyperlink"/>
                  <w:rFonts w:ascii="Arial" w:hAnsi="Arial" w:cs="Arial"/>
                  <w:sz w:val="27"/>
                  <w:szCs w:val="27"/>
                </w:rPr>
                <w:t>1043001@monkeyBusiness.nl</w:t>
              </w:r>
            </w:hyperlink>
            <w:r w:rsidR="00804F77" w:rsidRPr="00DA64BF">
              <w:rPr>
                <w:rFonts w:ascii="Arial" w:hAnsi="Arial" w:cs="Arial"/>
                <w:color w:val="000000"/>
                <w:sz w:val="27"/>
                <w:szCs w:val="27"/>
              </w:rPr>
              <w:br/>
            </w:r>
          </w:p>
        </w:tc>
        <w:tc>
          <w:tcPr>
            <w:tcW w:w="3317" w:type="dxa"/>
          </w:tcPr>
          <w:p w14:paraId="1D66B394" w14:textId="77777777" w:rsidR="00804F77" w:rsidRPr="00DA64BF" w:rsidRDefault="00804F77" w:rsidP="00D53BB3">
            <w:pPr>
              <w:pStyle w:val="Normaalweb"/>
              <w:rPr>
                <w:rFonts w:ascii="Arial" w:hAnsi="Arial" w:cs="Arial"/>
                <w:color w:val="000000"/>
                <w:sz w:val="27"/>
                <w:szCs w:val="27"/>
              </w:rPr>
            </w:pPr>
            <w:r w:rsidRPr="00DA64BF">
              <w:rPr>
                <w:rFonts w:ascii="Arial" w:hAnsi="Arial" w:cs="Arial"/>
                <w:color w:val="000000"/>
                <w:sz w:val="27"/>
                <w:szCs w:val="27"/>
              </w:rPr>
              <w:t>junior applicatieontwikkelaar</w:t>
            </w:r>
          </w:p>
        </w:tc>
      </w:tr>
      <w:tr w:rsidR="00804F77" w:rsidRPr="00DA64BF" w14:paraId="41F78A0E" w14:textId="77777777" w:rsidTr="00D53BB3">
        <w:tc>
          <w:tcPr>
            <w:tcW w:w="2405" w:type="dxa"/>
          </w:tcPr>
          <w:p w14:paraId="18F723F0" w14:textId="6F08B79E" w:rsidR="00804F77" w:rsidRPr="00DA64BF" w:rsidRDefault="00804F77" w:rsidP="00D53BB3">
            <w:pPr>
              <w:pStyle w:val="Normaalweb"/>
              <w:rPr>
                <w:rFonts w:ascii="Arial" w:hAnsi="Arial" w:cs="Arial"/>
                <w:color w:val="000000"/>
                <w:sz w:val="27"/>
                <w:szCs w:val="27"/>
              </w:rPr>
            </w:pPr>
            <w:r>
              <w:rPr>
                <w:rFonts w:ascii="Arial" w:hAnsi="Arial" w:cs="Arial"/>
                <w:color w:val="000000"/>
                <w:sz w:val="27"/>
                <w:szCs w:val="27"/>
              </w:rPr>
              <w:t>Stef Zethof</w:t>
            </w:r>
          </w:p>
        </w:tc>
        <w:tc>
          <w:tcPr>
            <w:tcW w:w="3969" w:type="dxa"/>
          </w:tcPr>
          <w:p w14:paraId="5C2A7F55" w14:textId="66DC1C68" w:rsidR="00804F77" w:rsidRPr="00DA64BF" w:rsidRDefault="0085267D" w:rsidP="00D53BB3">
            <w:pPr>
              <w:pStyle w:val="Normaalweb"/>
              <w:rPr>
                <w:rFonts w:ascii="Arial" w:hAnsi="Arial" w:cs="Arial"/>
                <w:color w:val="000000"/>
                <w:sz w:val="27"/>
                <w:szCs w:val="27"/>
              </w:rPr>
            </w:pPr>
            <w:hyperlink r:id="rId7" w:history="1">
              <w:r w:rsidR="00804F77" w:rsidRPr="001576D2">
                <w:rPr>
                  <w:rStyle w:val="Hyperlink"/>
                  <w:rFonts w:ascii="Arial" w:hAnsi="Arial" w:cs="Arial"/>
                  <w:sz w:val="27"/>
                  <w:szCs w:val="27"/>
                </w:rPr>
                <w:t>1045512@monkeyBusiness.nl</w:t>
              </w:r>
            </w:hyperlink>
            <w:r w:rsidR="00804F77" w:rsidRPr="00DA64BF">
              <w:rPr>
                <w:rFonts w:ascii="Arial" w:hAnsi="Arial" w:cs="Arial"/>
                <w:color w:val="000000"/>
                <w:sz w:val="27"/>
                <w:szCs w:val="27"/>
              </w:rPr>
              <w:br/>
            </w:r>
          </w:p>
        </w:tc>
        <w:tc>
          <w:tcPr>
            <w:tcW w:w="3317" w:type="dxa"/>
          </w:tcPr>
          <w:p w14:paraId="6563D537" w14:textId="77777777" w:rsidR="00804F77" w:rsidRPr="00DA64BF" w:rsidRDefault="00804F77" w:rsidP="00D53BB3">
            <w:pPr>
              <w:pStyle w:val="Normaalweb"/>
              <w:rPr>
                <w:rFonts w:ascii="Arial" w:hAnsi="Arial" w:cs="Arial"/>
                <w:color w:val="000000"/>
                <w:sz w:val="27"/>
                <w:szCs w:val="27"/>
              </w:rPr>
            </w:pPr>
            <w:r w:rsidRPr="00DA64BF">
              <w:rPr>
                <w:rFonts w:ascii="Arial" w:hAnsi="Arial" w:cs="Arial"/>
                <w:color w:val="000000"/>
                <w:sz w:val="27"/>
                <w:szCs w:val="27"/>
              </w:rPr>
              <w:t>junior applicatieontwikkelaar</w:t>
            </w:r>
          </w:p>
        </w:tc>
      </w:tr>
      <w:tr w:rsidR="00804F77" w:rsidRPr="00DA64BF" w14:paraId="34BBEF03" w14:textId="77777777" w:rsidTr="00D53BB3">
        <w:tc>
          <w:tcPr>
            <w:tcW w:w="2405" w:type="dxa"/>
          </w:tcPr>
          <w:p w14:paraId="50780437" w14:textId="77777777" w:rsidR="00804F77" w:rsidRPr="00DA64BF" w:rsidRDefault="00804F77" w:rsidP="00D53BB3">
            <w:pPr>
              <w:pStyle w:val="Normaalweb"/>
              <w:rPr>
                <w:rFonts w:ascii="Arial" w:hAnsi="Arial" w:cs="Arial"/>
                <w:color w:val="000000"/>
                <w:sz w:val="27"/>
                <w:szCs w:val="27"/>
              </w:rPr>
            </w:pPr>
            <w:r w:rsidRPr="00DA64BF">
              <w:rPr>
                <w:rFonts w:ascii="Arial" w:hAnsi="Arial" w:cs="Arial"/>
                <w:color w:val="000000"/>
                <w:sz w:val="27"/>
                <w:szCs w:val="27"/>
              </w:rPr>
              <w:t xml:space="preserve">Marciano </w:t>
            </w:r>
            <w:proofErr w:type="spellStart"/>
            <w:r w:rsidRPr="00DA64BF">
              <w:rPr>
                <w:rFonts w:ascii="Arial" w:hAnsi="Arial" w:cs="Arial"/>
                <w:color w:val="000000"/>
                <w:sz w:val="27"/>
                <w:szCs w:val="27"/>
              </w:rPr>
              <w:t>Hardoar</w:t>
            </w:r>
            <w:proofErr w:type="spellEnd"/>
          </w:p>
        </w:tc>
        <w:tc>
          <w:tcPr>
            <w:tcW w:w="3969" w:type="dxa"/>
          </w:tcPr>
          <w:p w14:paraId="2746969C" w14:textId="1E8F7A1D" w:rsidR="00804F77" w:rsidRPr="00DA64BF" w:rsidRDefault="0085267D" w:rsidP="00D53BB3">
            <w:pPr>
              <w:pStyle w:val="Normaalweb"/>
              <w:rPr>
                <w:rFonts w:ascii="Arial" w:hAnsi="Arial" w:cs="Arial"/>
                <w:color w:val="000000"/>
                <w:sz w:val="27"/>
                <w:szCs w:val="27"/>
              </w:rPr>
            </w:pPr>
            <w:hyperlink r:id="rId8" w:history="1">
              <w:r w:rsidR="00804F77" w:rsidRPr="00177013">
                <w:rPr>
                  <w:rStyle w:val="Hyperlink"/>
                  <w:rFonts w:ascii="Arial" w:hAnsi="Arial" w:cs="Arial"/>
                  <w:sz w:val="27"/>
                  <w:szCs w:val="27"/>
                </w:rPr>
                <w:t>1044471@monkeyBusiness.nl</w:t>
              </w:r>
            </w:hyperlink>
            <w:r w:rsidR="00804F77" w:rsidRPr="00DA64BF">
              <w:rPr>
                <w:rFonts w:ascii="Arial" w:hAnsi="Arial" w:cs="Arial"/>
                <w:color w:val="000000"/>
                <w:sz w:val="27"/>
                <w:szCs w:val="27"/>
              </w:rPr>
              <w:br/>
            </w:r>
          </w:p>
        </w:tc>
        <w:tc>
          <w:tcPr>
            <w:tcW w:w="3317" w:type="dxa"/>
          </w:tcPr>
          <w:p w14:paraId="5A0CB656" w14:textId="77777777" w:rsidR="00804F77" w:rsidRPr="00DA64BF" w:rsidRDefault="00804F77" w:rsidP="00D53BB3">
            <w:pPr>
              <w:pStyle w:val="Normaalweb"/>
              <w:rPr>
                <w:rFonts w:ascii="Arial" w:hAnsi="Arial" w:cs="Arial"/>
                <w:color w:val="000000"/>
                <w:sz w:val="27"/>
                <w:szCs w:val="27"/>
              </w:rPr>
            </w:pPr>
            <w:r w:rsidRPr="00DA64BF">
              <w:rPr>
                <w:rFonts w:ascii="Arial" w:hAnsi="Arial" w:cs="Arial"/>
                <w:color w:val="000000"/>
                <w:sz w:val="27"/>
                <w:szCs w:val="27"/>
              </w:rPr>
              <w:t>junior applicatieontwikkelaar</w:t>
            </w:r>
          </w:p>
        </w:tc>
      </w:tr>
      <w:tr w:rsidR="00804F77" w:rsidRPr="00DA64BF" w14:paraId="0B176600" w14:textId="77777777" w:rsidTr="00D53BB3">
        <w:tc>
          <w:tcPr>
            <w:tcW w:w="2405" w:type="dxa"/>
          </w:tcPr>
          <w:p w14:paraId="28CD23E7" w14:textId="77777777" w:rsidR="00804F77" w:rsidRPr="00DA64BF" w:rsidRDefault="00804F77" w:rsidP="00D53BB3">
            <w:pPr>
              <w:pStyle w:val="Normaalweb"/>
              <w:rPr>
                <w:rFonts w:ascii="Arial" w:hAnsi="Arial" w:cs="Arial"/>
                <w:color w:val="000000"/>
                <w:sz w:val="27"/>
                <w:szCs w:val="27"/>
              </w:rPr>
            </w:pPr>
            <w:r w:rsidRPr="00DA64BF">
              <w:rPr>
                <w:rFonts w:ascii="Arial" w:hAnsi="Arial" w:cs="Arial"/>
                <w:color w:val="000000"/>
                <w:sz w:val="27"/>
                <w:szCs w:val="27"/>
              </w:rPr>
              <w:t>dhr. Hannibal</w:t>
            </w:r>
          </w:p>
        </w:tc>
        <w:tc>
          <w:tcPr>
            <w:tcW w:w="3969" w:type="dxa"/>
          </w:tcPr>
          <w:p w14:paraId="60E71847" w14:textId="77777777" w:rsidR="00804F77" w:rsidRPr="00DA64BF" w:rsidRDefault="0085267D" w:rsidP="00D53BB3">
            <w:pPr>
              <w:pStyle w:val="Normaalweb"/>
              <w:rPr>
                <w:rFonts w:ascii="Arial" w:hAnsi="Arial" w:cs="Arial"/>
                <w:color w:val="000000"/>
                <w:sz w:val="27"/>
                <w:szCs w:val="27"/>
              </w:rPr>
            </w:pPr>
            <w:hyperlink r:id="rId9" w:history="1">
              <w:r w:rsidR="00804F77" w:rsidRPr="00DA64BF">
                <w:rPr>
                  <w:rStyle w:val="Hyperlink"/>
                  <w:rFonts w:ascii="Arial" w:hAnsi="Arial" w:cs="Arial"/>
                  <w:sz w:val="27"/>
                  <w:szCs w:val="27"/>
                </w:rPr>
                <w:t>hanni@business.nl</w:t>
              </w:r>
            </w:hyperlink>
            <w:r w:rsidR="00804F77" w:rsidRPr="00DA64BF">
              <w:rPr>
                <w:rFonts w:ascii="Arial" w:hAnsi="Arial" w:cs="Arial"/>
                <w:color w:val="000000"/>
                <w:sz w:val="27"/>
                <w:szCs w:val="27"/>
              </w:rPr>
              <w:br/>
            </w:r>
          </w:p>
        </w:tc>
        <w:tc>
          <w:tcPr>
            <w:tcW w:w="3317" w:type="dxa"/>
          </w:tcPr>
          <w:p w14:paraId="1C9B40F3" w14:textId="77777777" w:rsidR="00804F77" w:rsidRPr="00DA64BF" w:rsidRDefault="00804F77" w:rsidP="00D53BB3">
            <w:pPr>
              <w:pStyle w:val="Normaalweb"/>
              <w:rPr>
                <w:rFonts w:ascii="Arial" w:hAnsi="Arial" w:cs="Arial"/>
                <w:color w:val="000000"/>
                <w:sz w:val="27"/>
                <w:szCs w:val="27"/>
              </w:rPr>
            </w:pPr>
            <w:r w:rsidRPr="00DA64BF">
              <w:rPr>
                <w:rFonts w:ascii="Arial" w:hAnsi="Arial" w:cs="Arial"/>
                <w:color w:val="000000"/>
                <w:sz w:val="27"/>
                <w:szCs w:val="27"/>
              </w:rPr>
              <w:t>Opdrachtgever</w:t>
            </w:r>
            <w:r>
              <w:rPr>
                <w:rFonts w:ascii="Arial" w:hAnsi="Arial" w:cs="Arial"/>
                <w:color w:val="000000"/>
                <w:sz w:val="27"/>
                <w:szCs w:val="27"/>
              </w:rPr>
              <w:t>/taalwetenschapper</w:t>
            </w:r>
          </w:p>
        </w:tc>
      </w:tr>
      <w:tr w:rsidR="00804F77" w:rsidRPr="00DA64BF" w14:paraId="1EDD0ADB" w14:textId="77777777" w:rsidTr="00D53BB3">
        <w:tc>
          <w:tcPr>
            <w:tcW w:w="2405" w:type="dxa"/>
          </w:tcPr>
          <w:p w14:paraId="1BB0B890" w14:textId="77777777" w:rsidR="00804F77" w:rsidRPr="00DA64BF" w:rsidRDefault="00804F77" w:rsidP="00D53BB3">
            <w:pPr>
              <w:pStyle w:val="Normaalweb"/>
              <w:rPr>
                <w:rFonts w:ascii="Arial" w:hAnsi="Arial" w:cs="Arial"/>
                <w:color w:val="000000"/>
                <w:sz w:val="27"/>
                <w:szCs w:val="27"/>
              </w:rPr>
            </w:pPr>
            <w:r w:rsidRPr="00DA64BF">
              <w:rPr>
                <w:rFonts w:ascii="Arial" w:hAnsi="Arial" w:cs="Arial"/>
                <w:color w:val="000000"/>
                <w:sz w:val="27"/>
                <w:szCs w:val="27"/>
              </w:rPr>
              <w:t xml:space="preserve">dhr. </w:t>
            </w:r>
            <w:proofErr w:type="spellStart"/>
            <w:r w:rsidRPr="00DA64BF">
              <w:rPr>
                <w:rFonts w:ascii="Arial" w:hAnsi="Arial" w:cs="Arial"/>
                <w:sz w:val="27"/>
                <w:szCs w:val="27"/>
              </w:rPr>
              <w:t>Boukiour</w:t>
            </w:r>
            <w:proofErr w:type="spellEnd"/>
          </w:p>
        </w:tc>
        <w:tc>
          <w:tcPr>
            <w:tcW w:w="3969" w:type="dxa"/>
          </w:tcPr>
          <w:p w14:paraId="65A52661" w14:textId="77777777" w:rsidR="00804F77" w:rsidRPr="00DA64BF" w:rsidRDefault="0085267D" w:rsidP="00D53BB3">
            <w:pPr>
              <w:pStyle w:val="Normaalweb"/>
              <w:rPr>
                <w:rFonts w:ascii="Arial" w:hAnsi="Arial" w:cs="Arial"/>
                <w:color w:val="000000"/>
                <w:sz w:val="27"/>
                <w:szCs w:val="27"/>
              </w:rPr>
            </w:pPr>
            <w:hyperlink r:id="rId10" w:history="1">
              <w:r w:rsidR="00804F77" w:rsidRPr="00DA64BF">
                <w:rPr>
                  <w:rStyle w:val="Hyperlink"/>
                  <w:rFonts w:ascii="Arial" w:hAnsi="Arial" w:cs="Arial"/>
                  <w:sz w:val="27"/>
                  <w:szCs w:val="27"/>
                </w:rPr>
                <w:t>boukiour@monkeyBusiness.nl</w:t>
              </w:r>
            </w:hyperlink>
            <w:r w:rsidR="00804F77" w:rsidRPr="00DA64BF">
              <w:rPr>
                <w:rFonts w:ascii="Arial" w:hAnsi="Arial" w:cs="Arial"/>
                <w:sz w:val="27"/>
                <w:szCs w:val="27"/>
              </w:rPr>
              <w:br/>
            </w:r>
          </w:p>
        </w:tc>
        <w:tc>
          <w:tcPr>
            <w:tcW w:w="3317" w:type="dxa"/>
          </w:tcPr>
          <w:p w14:paraId="0BBE4EAD" w14:textId="77777777" w:rsidR="00804F77" w:rsidRPr="00DA64BF" w:rsidRDefault="00804F77" w:rsidP="00D53BB3">
            <w:pPr>
              <w:pStyle w:val="Normaalweb"/>
              <w:rPr>
                <w:rFonts w:ascii="Arial" w:hAnsi="Arial" w:cs="Arial"/>
                <w:color w:val="000000"/>
                <w:sz w:val="27"/>
                <w:szCs w:val="27"/>
              </w:rPr>
            </w:pPr>
            <w:r w:rsidRPr="00DA64BF">
              <w:rPr>
                <w:rFonts w:ascii="Arial" w:hAnsi="Arial" w:cs="Arial"/>
                <w:color w:val="000000"/>
                <w:sz w:val="27"/>
                <w:szCs w:val="27"/>
              </w:rPr>
              <w:t>projectleider</w:t>
            </w:r>
          </w:p>
        </w:tc>
      </w:tr>
    </w:tbl>
    <w:p w14:paraId="71B8AD1E" w14:textId="253A9E65" w:rsidR="00804F77" w:rsidRDefault="00804F77" w:rsidP="000B6EB1">
      <w:pPr>
        <w:ind w:left="0" w:firstLine="0"/>
        <w:rPr>
          <w:b/>
          <w:bCs/>
          <w:sz w:val="28"/>
          <w:szCs w:val="28"/>
        </w:rPr>
      </w:pPr>
    </w:p>
    <w:p w14:paraId="54DB4FA6" w14:textId="7C8B6DAA" w:rsidR="00804F77" w:rsidRDefault="00804F77" w:rsidP="000B6EB1">
      <w:pPr>
        <w:ind w:left="0" w:firstLine="0"/>
        <w:rPr>
          <w:b/>
          <w:bCs/>
          <w:sz w:val="28"/>
          <w:szCs w:val="28"/>
        </w:rPr>
      </w:pPr>
    </w:p>
    <w:p w14:paraId="0BFB1536" w14:textId="6BB9C2C9" w:rsidR="00804F77" w:rsidRDefault="00804F77" w:rsidP="000B6EB1">
      <w:pPr>
        <w:ind w:left="0" w:firstLine="0"/>
        <w:rPr>
          <w:b/>
          <w:bCs/>
          <w:sz w:val="28"/>
          <w:szCs w:val="28"/>
        </w:rPr>
      </w:pPr>
      <w:r>
        <w:rPr>
          <w:b/>
          <w:bCs/>
          <w:sz w:val="28"/>
          <w:szCs w:val="28"/>
        </w:rPr>
        <w:t>Benodigdheden</w:t>
      </w:r>
    </w:p>
    <w:p w14:paraId="49C192B8" w14:textId="7A3C3D70" w:rsidR="0085267D" w:rsidRPr="0085267D" w:rsidRDefault="0085267D" w:rsidP="0085267D">
      <w:pPr>
        <w:pStyle w:val="Normaalweb"/>
        <w:rPr>
          <w:rFonts w:ascii="Arial" w:hAnsi="Arial" w:cs="Arial"/>
          <w:color w:val="000000"/>
          <w:sz w:val="22"/>
          <w:szCs w:val="22"/>
        </w:rPr>
      </w:pPr>
      <w:r w:rsidRPr="0085267D">
        <w:rPr>
          <w:rFonts w:ascii="Arial" w:hAnsi="Arial" w:cs="Arial"/>
          <w:color w:val="000000"/>
          <w:sz w:val="22"/>
          <w:szCs w:val="22"/>
        </w:rPr>
        <w:t>Voor dit project hebben wij 3 laptops nodig, internet, programmeerprogramma’s, browser. Ook hebben we alle wensen van de klant en/of toevoegingen nodig, deze informatie hebben we uit het interview gehaald.</w:t>
      </w:r>
      <w:r>
        <w:rPr>
          <w:rFonts w:ascii="Arial" w:hAnsi="Arial" w:cs="Arial"/>
          <w:color w:val="000000"/>
          <w:sz w:val="22"/>
          <w:szCs w:val="22"/>
        </w:rPr>
        <w:t xml:space="preserve"> We gebruiken programma’s zoals: word, </w:t>
      </w:r>
      <w:proofErr w:type="spellStart"/>
      <w:r>
        <w:rPr>
          <w:rFonts w:ascii="Arial" w:hAnsi="Arial" w:cs="Arial"/>
          <w:color w:val="000000"/>
          <w:sz w:val="22"/>
          <w:szCs w:val="22"/>
        </w:rPr>
        <w:t>android</w:t>
      </w:r>
      <w:proofErr w:type="spellEnd"/>
      <w:r>
        <w:rPr>
          <w:rFonts w:ascii="Arial" w:hAnsi="Arial" w:cs="Arial"/>
          <w:color w:val="000000"/>
          <w:sz w:val="22"/>
          <w:szCs w:val="22"/>
        </w:rPr>
        <w:t xml:space="preserve"> studio.</w:t>
      </w:r>
    </w:p>
    <w:p w14:paraId="50727960" w14:textId="4B7F331F" w:rsidR="00804F77" w:rsidRDefault="00804F77" w:rsidP="000B6EB1">
      <w:pPr>
        <w:ind w:left="0" w:firstLine="0"/>
      </w:pPr>
    </w:p>
    <w:p w14:paraId="69D91A8E" w14:textId="77777777" w:rsidR="00F40ABC" w:rsidRDefault="00F40ABC" w:rsidP="000B6EB1">
      <w:pPr>
        <w:ind w:left="0" w:firstLine="0"/>
      </w:pPr>
    </w:p>
    <w:p w14:paraId="6DBD8575" w14:textId="1AB5B9CA" w:rsidR="00F40ABC" w:rsidRDefault="00F40ABC" w:rsidP="000B6EB1">
      <w:pPr>
        <w:ind w:left="0" w:firstLine="0"/>
      </w:pPr>
    </w:p>
    <w:p w14:paraId="48A54B3B" w14:textId="02A64AD5" w:rsidR="00F40ABC" w:rsidRDefault="00F40ABC" w:rsidP="000B6EB1">
      <w:pPr>
        <w:ind w:left="0" w:firstLine="0"/>
        <w:rPr>
          <w:b/>
          <w:bCs/>
          <w:sz w:val="28"/>
          <w:szCs w:val="28"/>
        </w:rPr>
      </w:pPr>
      <w:r>
        <w:rPr>
          <w:b/>
          <w:bCs/>
          <w:sz w:val="28"/>
          <w:szCs w:val="28"/>
        </w:rPr>
        <w:t>Planning</w:t>
      </w:r>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F40ABC" w:rsidRPr="00DA64BF" w14:paraId="7DEBED91" w14:textId="77777777" w:rsidTr="00D53BB3">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28374CAD" w14:textId="77777777" w:rsidR="00F40ABC" w:rsidRPr="00DA64BF" w:rsidRDefault="00F40ABC" w:rsidP="00D53BB3">
            <w:r w:rsidRPr="00DA64BF">
              <w:rPr>
                <w:b/>
              </w:rPr>
              <w:t xml:space="preserve">Planning </w:t>
            </w:r>
          </w:p>
        </w:tc>
        <w:tc>
          <w:tcPr>
            <w:tcW w:w="2489" w:type="dxa"/>
            <w:tcBorders>
              <w:top w:val="single" w:sz="4" w:space="0" w:color="000000"/>
              <w:left w:val="nil"/>
              <w:bottom w:val="single" w:sz="4" w:space="0" w:color="000000"/>
              <w:right w:val="nil"/>
            </w:tcBorders>
            <w:shd w:val="clear" w:color="auto" w:fill="auto"/>
          </w:tcPr>
          <w:p w14:paraId="6C854CCE" w14:textId="77777777" w:rsidR="00F40ABC" w:rsidRPr="00DA64BF" w:rsidRDefault="00F40ABC" w:rsidP="00D53BB3">
            <w:pPr>
              <w:spacing w:after="160"/>
            </w:pPr>
          </w:p>
        </w:tc>
        <w:tc>
          <w:tcPr>
            <w:tcW w:w="2281" w:type="dxa"/>
            <w:tcBorders>
              <w:top w:val="single" w:sz="4" w:space="0" w:color="000000"/>
              <w:left w:val="nil"/>
              <w:bottom w:val="single" w:sz="4" w:space="0" w:color="000000"/>
              <w:right w:val="nil"/>
            </w:tcBorders>
            <w:shd w:val="clear" w:color="auto" w:fill="auto"/>
          </w:tcPr>
          <w:p w14:paraId="50E0715F" w14:textId="77777777" w:rsidR="00F40ABC" w:rsidRPr="00DA64BF" w:rsidRDefault="00F40ABC" w:rsidP="00D53BB3">
            <w:pPr>
              <w:spacing w:after="160"/>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4D6A3123" w14:textId="77777777" w:rsidR="00F40ABC" w:rsidRPr="00DA64BF" w:rsidRDefault="00F40ABC" w:rsidP="00D53BB3">
            <w:pPr>
              <w:spacing w:after="160"/>
            </w:pPr>
          </w:p>
        </w:tc>
      </w:tr>
      <w:tr w:rsidR="00F40ABC" w:rsidRPr="00DA64BF" w14:paraId="07E208A9" w14:textId="77777777" w:rsidTr="00D53BB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5F05DC6B" w14:textId="77777777" w:rsidR="00F40ABC" w:rsidRPr="00DA64BF" w:rsidRDefault="00F40ABC" w:rsidP="00D53BB3">
            <w:r w:rsidRPr="00DA64BF">
              <w:rPr>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7EE5E1BD" w14:textId="77777777" w:rsidR="00F40ABC" w:rsidRPr="00DA64BF" w:rsidRDefault="00F40ABC" w:rsidP="00D53BB3">
            <w:pPr>
              <w:ind w:left="2"/>
            </w:pPr>
            <w:r w:rsidRPr="00DA64BF">
              <w:rPr>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4120CF0" w14:textId="77777777" w:rsidR="00F40ABC" w:rsidRPr="00DA64BF" w:rsidRDefault="00F40ABC" w:rsidP="00D53BB3">
            <w:pPr>
              <w:ind w:left="2"/>
            </w:pPr>
            <w:r w:rsidRPr="00DA64BF">
              <w:rPr>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3874800" w14:textId="77777777" w:rsidR="00F40ABC" w:rsidRPr="00DA64BF" w:rsidRDefault="00F40ABC" w:rsidP="00D53BB3">
            <w:r w:rsidRPr="00DA64BF">
              <w:rPr>
                <w:b/>
              </w:rPr>
              <w:t xml:space="preserve">Duur </w:t>
            </w:r>
          </w:p>
        </w:tc>
      </w:tr>
      <w:tr w:rsidR="00F40ABC" w:rsidRPr="00DA64BF" w14:paraId="366D5589" w14:textId="77777777" w:rsidTr="00D53BB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0572FB03" w14:textId="77777777" w:rsidR="00F40ABC" w:rsidRPr="00DA64BF" w:rsidRDefault="00F40ABC" w:rsidP="00D53BB3">
            <w:r w:rsidRPr="00DA64BF">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27145DBC" w14:textId="77777777" w:rsidR="00F40ABC" w:rsidRPr="00DA64BF" w:rsidRDefault="00F40ABC" w:rsidP="00D53BB3">
            <w:pPr>
              <w:ind w:left="2"/>
            </w:pPr>
            <w:r>
              <w:t>3</w:t>
            </w:r>
            <w:r w:rsidRPr="00DA64BF">
              <w:t>-</w:t>
            </w:r>
            <w:r>
              <w:t>8</w:t>
            </w:r>
            <w:r w:rsidRPr="00DA64BF">
              <w:t>-2020</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35CBF40" w14:textId="77777777" w:rsidR="00F40ABC" w:rsidRPr="00DA64BF" w:rsidRDefault="00F40ABC" w:rsidP="00D53BB3">
            <w:pPr>
              <w:ind w:left="2"/>
            </w:pPr>
            <w:r>
              <w:t>28</w:t>
            </w:r>
            <w:r w:rsidRPr="00DA64BF">
              <w:t>-</w:t>
            </w:r>
            <w:r>
              <w:t>10</w:t>
            </w:r>
            <w:r w:rsidRPr="00DA64BF">
              <w:t>-2020</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2821DECE" w14:textId="77777777" w:rsidR="00F40ABC" w:rsidRPr="00DA64BF" w:rsidRDefault="00F40ABC" w:rsidP="00D53BB3">
            <w:r>
              <w:t>2</w:t>
            </w:r>
            <w:r w:rsidRPr="00DA64BF">
              <w:t>,5 maand</w:t>
            </w:r>
          </w:p>
        </w:tc>
      </w:tr>
      <w:tr w:rsidR="00F40ABC" w:rsidRPr="00DA64BF" w14:paraId="57FDC494" w14:textId="77777777" w:rsidTr="00D53BB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1B77344D" w14:textId="77777777" w:rsidR="00F40ABC" w:rsidRPr="00DA64BF" w:rsidRDefault="00F40ABC" w:rsidP="00D53BB3">
            <w:r w:rsidRPr="00DA64BF">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71E250B" w14:textId="77777777" w:rsidR="00F40ABC" w:rsidRPr="00DA64BF" w:rsidRDefault="00F40ABC" w:rsidP="00D53BB3">
            <w:pPr>
              <w:ind w:left="2"/>
              <w:rPr>
                <w:bCs/>
              </w:rPr>
            </w:pPr>
            <w:r w:rsidRPr="00DA64BF">
              <w:rPr>
                <w:b/>
              </w:rPr>
              <w:t xml:space="preserve"> </w:t>
            </w:r>
            <w:r>
              <w:rPr>
                <w:bCs/>
              </w:rPr>
              <w:t>28</w:t>
            </w:r>
            <w:r w:rsidRPr="00DA64BF">
              <w:rPr>
                <w:bCs/>
              </w:rPr>
              <w:t>-</w:t>
            </w:r>
            <w:r>
              <w:rPr>
                <w:bCs/>
              </w:rPr>
              <w:t>10</w:t>
            </w:r>
            <w:r w:rsidRPr="00DA64BF">
              <w:rPr>
                <w:bCs/>
              </w:rPr>
              <w:t>-2020</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6A80043D" w14:textId="77777777" w:rsidR="00F40ABC" w:rsidRPr="00DA64BF" w:rsidRDefault="00F40ABC" w:rsidP="00D53BB3">
            <w:pPr>
              <w:ind w:left="2"/>
              <w:rPr>
                <w:bCs/>
              </w:rPr>
            </w:pPr>
            <w:r w:rsidRPr="00DA64BF">
              <w:rPr>
                <w:b/>
              </w:rPr>
              <w:t xml:space="preserve"> </w:t>
            </w:r>
            <w:r>
              <w:rPr>
                <w:b/>
              </w:rPr>
              <w:t>13-</w:t>
            </w:r>
            <w:r>
              <w:rPr>
                <w:bCs/>
              </w:rPr>
              <w:t>1</w:t>
            </w:r>
            <w:r w:rsidRPr="00DA64BF">
              <w:rPr>
                <w:bCs/>
              </w:rPr>
              <w:t>-202</w:t>
            </w:r>
            <w:r>
              <w:rPr>
                <w:bCs/>
              </w:rPr>
              <w:t>1</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C2F91EB" w14:textId="77777777" w:rsidR="00F40ABC" w:rsidRPr="00DA64BF" w:rsidRDefault="00F40ABC" w:rsidP="00D53BB3">
            <w:r>
              <w:t>2 maanden</w:t>
            </w:r>
          </w:p>
        </w:tc>
      </w:tr>
      <w:tr w:rsidR="00F40ABC" w:rsidRPr="00DA64BF" w14:paraId="339CEC0C" w14:textId="77777777" w:rsidTr="00D53BB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D6B444C" w14:textId="77777777" w:rsidR="00F40ABC" w:rsidRPr="00DA64BF" w:rsidRDefault="00F40ABC" w:rsidP="00D53BB3">
            <w:r w:rsidRPr="00DA64BF">
              <w:lastRenderedPageBreak/>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5727EBFA" w14:textId="77777777" w:rsidR="00F40ABC" w:rsidRPr="00DA64BF" w:rsidRDefault="00F40ABC" w:rsidP="00D53BB3">
            <w:pPr>
              <w:ind w:left="2"/>
              <w:rPr>
                <w:bCs/>
              </w:rPr>
            </w:pPr>
            <w:r>
              <w:rPr>
                <w:bCs/>
              </w:rPr>
              <w:t>18</w:t>
            </w:r>
            <w:r w:rsidRPr="00DA64BF">
              <w:rPr>
                <w:bCs/>
              </w:rPr>
              <w:t>-</w:t>
            </w:r>
            <w:r>
              <w:rPr>
                <w:bCs/>
              </w:rPr>
              <w:t>1</w:t>
            </w:r>
            <w:r w:rsidRPr="00DA64BF">
              <w:rPr>
                <w:bCs/>
              </w:rPr>
              <w:t>-202</w:t>
            </w:r>
            <w:r>
              <w:rPr>
                <w:bCs/>
              </w:rPr>
              <w:t>1</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3194C3E4" w14:textId="77777777" w:rsidR="00F40ABC" w:rsidRPr="00DA64BF" w:rsidRDefault="00F40ABC" w:rsidP="00D53BB3">
            <w:pPr>
              <w:ind w:left="0" w:firstLine="0"/>
              <w:rPr>
                <w:bCs/>
              </w:rPr>
            </w:pPr>
            <w:r>
              <w:rPr>
                <w:bCs/>
              </w:rPr>
              <w:t>18</w:t>
            </w:r>
            <w:r w:rsidRPr="00DA64BF">
              <w:rPr>
                <w:bCs/>
              </w:rPr>
              <w:t>-</w:t>
            </w:r>
            <w:r>
              <w:rPr>
                <w:bCs/>
              </w:rPr>
              <w:t>1</w:t>
            </w:r>
            <w:r w:rsidRPr="00DA64BF">
              <w:rPr>
                <w:bCs/>
              </w:rPr>
              <w:t>-202</w:t>
            </w:r>
            <w:r>
              <w:rPr>
                <w:bCs/>
              </w:rPr>
              <w:t>1</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332BD526" w14:textId="77777777" w:rsidR="00F40ABC" w:rsidRPr="00DA64BF" w:rsidRDefault="00F40ABC" w:rsidP="00D53BB3">
            <w:r>
              <w:t>9</w:t>
            </w:r>
            <w:r w:rsidRPr="00DA64BF">
              <w:t xml:space="preserve"> uur</w:t>
            </w:r>
          </w:p>
        </w:tc>
      </w:tr>
      <w:tr w:rsidR="00F40ABC" w:rsidRPr="00DA64BF" w14:paraId="5D601E81" w14:textId="77777777" w:rsidTr="00D53BB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61848A6" w14:textId="77777777" w:rsidR="00F40ABC" w:rsidRPr="00DA64BF" w:rsidRDefault="00F40ABC" w:rsidP="00D53BB3">
            <w:r w:rsidRPr="00DA64BF">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0CA7DC4E" w14:textId="77777777" w:rsidR="00F40ABC" w:rsidRPr="00DA64BF" w:rsidRDefault="00F40ABC" w:rsidP="00D53BB3">
            <w:pPr>
              <w:ind w:left="2"/>
              <w:rPr>
                <w:bCs/>
              </w:rPr>
            </w:pPr>
            <w:r w:rsidRPr="00DA64BF">
              <w:rPr>
                <w:bCs/>
              </w:rPr>
              <w:t>2</w:t>
            </w:r>
            <w:r>
              <w:rPr>
                <w:bCs/>
              </w:rPr>
              <w:t>0</w:t>
            </w:r>
            <w:r w:rsidRPr="00DA64BF">
              <w:rPr>
                <w:bCs/>
              </w:rPr>
              <w:t>-</w:t>
            </w:r>
            <w:r>
              <w:rPr>
                <w:bCs/>
              </w:rPr>
              <w:t>1</w:t>
            </w:r>
            <w:r w:rsidRPr="00DA64BF">
              <w:rPr>
                <w:bCs/>
              </w:rPr>
              <w:t>-202</w:t>
            </w:r>
            <w:r>
              <w:rPr>
                <w:bCs/>
              </w:rPr>
              <w:t>1</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EBB4134" w14:textId="77777777" w:rsidR="00F40ABC" w:rsidRPr="00DA64BF" w:rsidRDefault="00F40ABC" w:rsidP="00D53BB3">
            <w:pPr>
              <w:ind w:left="2"/>
              <w:rPr>
                <w:bCs/>
              </w:rPr>
            </w:pPr>
            <w:r w:rsidRPr="00DA64BF">
              <w:rPr>
                <w:bCs/>
              </w:rPr>
              <w:t>2</w:t>
            </w:r>
            <w:r>
              <w:rPr>
                <w:bCs/>
              </w:rPr>
              <w:t>2</w:t>
            </w:r>
            <w:r w:rsidRPr="00DA64BF">
              <w:rPr>
                <w:bCs/>
              </w:rPr>
              <w:t>-</w:t>
            </w:r>
            <w:r>
              <w:rPr>
                <w:bCs/>
              </w:rPr>
              <w:t>1</w:t>
            </w:r>
            <w:r w:rsidRPr="00DA64BF">
              <w:rPr>
                <w:bCs/>
              </w:rPr>
              <w:t>-202</w:t>
            </w:r>
            <w:r>
              <w:rPr>
                <w:bCs/>
              </w:rPr>
              <w:t>1</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10C12975" w14:textId="77777777" w:rsidR="00F40ABC" w:rsidRPr="00DA64BF" w:rsidRDefault="00F40ABC" w:rsidP="00D53BB3">
            <w:r w:rsidRPr="00DA64BF">
              <w:t>2 dagen</w:t>
            </w:r>
          </w:p>
        </w:tc>
      </w:tr>
    </w:tbl>
    <w:p w14:paraId="40917B63" w14:textId="6E37B1CD" w:rsidR="00F40ABC" w:rsidRDefault="00F40ABC" w:rsidP="000B6EB1">
      <w:pPr>
        <w:ind w:left="0" w:firstLine="0"/>
        <w:rPr>
          <w:b/>
          <w:bCs/>
          <w:sz w:val="28"/>
          <w:szCs w:val="28"/>
        </w:rPr>
      </w:pPr>
    </w:p>
    <w:p w14:paraId="69ACFF74" w14:textId="2CD0FA41" w:rsidR="0085267D" w:rsidRDefault="0085267D" w:rsidP="000B6EB1">
      <w:pPr>
        <w:ind w:left="0" w:firstLine="0"/>
        <w:rPr>
          <w:b/>
          <w:bCs/>
          <w:sz w:val="28"/>
          <w:szCs w:val="28"/>
        </w:rPr>
      </w:pPr>
    </w:p>
    <w:p w14:paraId="681D65C7" w14:textId="3147E720" w:rsidR="0085267D" w:rsidRDefault="0085267D" w:rsidP="000B6EB1">
      <w:pPr>
        <w:ind w:left="0" w:firstLine="0"/>
        <w:rPr>
          <w:b/>
          <w:bCs/>
          <w:sz w:val="28"/>
          <w:szCs w:val="28"/>
        </w:rPr>
      </w:pPr>
      <w:r>
        <w:rPr>
          <w:b/>
          <w:bCs/>
          <w:sz w:val="28"/>
          <w:szCs w:val="28"/>
        </w:rPr>
        <w:t>Takenlijst</w:t>
      </w:r>
    </w:p>
    <w:p w14:paraId="2E7A8680" w14:textId="2D86A81B" w:rsidR="0085267D" w:rsidRDefault="0085267D" w:rsidP="000B6EB1">
      <w:pPr>
        <w:ind w:left="0" w:firstLine="0"/>
        <w:rPr>
          <w:b/>
          <w:bCs/>
          <w:sz w:val="28"/>
          <w:szCs w:val="28"/>
        </w:rPr>
      </w:pPr>
    </w:p>
    <w:tbl>
      <w:tblPr>
        <w:tblW w:w="10210" w:type="dxa"/>
        <w:tblInd w:w="-108" w:type="dxa"/>
        <w:tblCellMar>
          <w:top w:w="45" w:type="dxa"/>
          <w:right w:w="56" w:type="dxa"/>
        </w:tblCellMar>
        <w:tblLook w:val="04A0" w:firstRow="1" w:lastRow="0" w:firstColumn="1" w:lastColumn="0" w:noHBand="0" w:noVBand="1"/>
      </w:tblPr>
      <w:tblGrid>
        <w:gridCol w:w="3665"/>
        <w:gridCol w:w="1428"/>
        <w:gridCol w:w="1500"/>
        <w:gridCol w:w="1169"/>
        <w:gridCol w:w="2448"/>
      </w:tblGrid>
      <w:tr w:rsidR="0085267D" w:rsidRPr="00DA64BF" w14:paraId="13B84490" w14:textId="77777777" w:rsidTr="00571D46">
        <w:trPr>
          <w:trHeight w:val="547"/>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14:paraId="6EDE5AF4" w14:textId="77777777" w:rsidR="0085267D" w:rsidRPr="00DA64BF" w:rsidRDefault="0085267D" w:rsidP="00571D46">
            <w:pPr>
              <w:jc w:val="left"/>
            </w:pPr>
            <w:proofErr w:type="spellStart"/>
            <w:r w:rsidRPr="00DA64BF">
              <w:rPr>
                <w:b/>
              </w:rPr>
              <w:t>Subtaak</w:t>
            </w:r>
            <w:proofErr w:type="spellEnd"/>
            <w:r w:rsidRPr="00DA64BF">
              <w:rPr>
                <w:b/>
              </w:rPr>
              <w:t xml:space="preserve"> </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14:paraId="63543CC6" w14:textId="77777777" w:rsidR="0085267D" w:rsidRPr="00DA64BF" w:rsidRDefault="0085267D" w:rsidP="00571D46">
            <w:pPr>
              <w:ind w:left="2"/>
              <w:jc w:val="left"/>
            </w:pPr>
            <w:r w:rsidRPr="00DA64BF">
              <w:rPr>
                <w:b/>
              </w:rPr>
              <w:t xml:space="preserve">Begindatum </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14:paraId="31AC54C4" w14:textId="77777777" w:rsidR="0085267D" w:rsidRPr="00DA64BF" w:rsidRDefault="0085267D" w:rsidP="00571D46">
            <w:pPr>
              <w:ind w:left="2"/>
              <w:jc w:val="left"/>
            </w:pPr>
            <w:r w:rsidRPr="00DA64BF">
              <w:rPr>
                <w:b/>
              </w:rPr>
              <w:t xml:space="preserve">Einddatum </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14:paraId="3B3CBF11" w14:textId="77777777" w:rsidR="0085267D" w:rsidRPr="00DA64BF" w:rsidRDefault="0085267D" w:rsidP="00571D46">
            <w:pPr>
              <w:ind w:left="2"/>
              <w:jc w:val="left"/>
            </w:pPr>
            <w:r w:rsidRPr="00DA64BF">
              <w:rPr>
                <w:b/>
              </w:rPr>
              <w:t xml:space="preserve">Duur </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14:paraId="247ABD2E" w14:textId="77777777" w:rsidR="0085267D" w:rsidRPr="00DA64BF" w:rsidRDefault="0085267D" w:rsidP="00571D46">
            <w:pPr>
              <w:jc w:val="left"/>
            </w:pPr>
            <w:r w:rsidRPr="00DA64BF">
              <w:rPr>
                <w:b/>
              </w:rPr>
              <w:t xml:space="preserve">Betrokkenen </w:t>
            </w:r>
          </w:p>
        </w:tc>
      </w:tr>
      <w:tr w:rsidR="0085267D" w:rsidRPr="00DA64BF" w14:paraId="0DF0A884" w14:textId="77777777" w:rsidTr="00571D46">
        <w:trPr>
          <w:trHeight w:val="816"/>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14:paraId="1F2AFA4B" w14:textId="77777777" w:rsidR="0085267D" w:rsidRPr="00DA64BF" w:rsidRDefault="0085267D" w:rsidP="00571D46">
            <w:pPr>
              <w:jc w:val="left"/>
            </w:pPr>
            <w:proofErr w:type="spellStart"/>
            <w:r>
              <w:t>Wordsjabloon</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14:paraId="4ED0C8A4" w14:textId="77777777" w:rsidR="0085267D" w:rsidRPr="00DA64BF" w:rsidRDefault="0085267D" w:rsidP="00571D46">
            <w:pPr>
              <w:ind w:left="2"/>
              <w:jc w:val="left"/>
            </w:pPr>
            <w:r w:rsidRPr="00DA64BF">
              <w:t xml:space="preserve"> </w:t>
            </w:r>
            <w:r>
              <w:t>3</w:t>
            </w:r>
            <w:r w:rsidRPr="00DA64BF">
              <w:t>-</w:t>
            </w:r>
            <w:r>
              <w:t>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14:paraId="3AAE1AAA" w14:textId="77777777" w:rsidR="0085267D" w:rsidRPr="00DA64BF" w:rsidRDefault="0085267D" w:rsidP="00571D46">
            <w:pPr>
              <w:ind w:left="2"/>
              <w:jc w:val="left"/>
            </w:pPr>
            <w:r w:rsidRPr="00DA64BF">
              <w:t xml:space="preserve"> </w:t>
            </w:r>
            <w:r>
              <w:t>7</w:t>
            </w:r>
            <w:r w:rsidRPr="00DA64BF">
              <w:t>-</w:t>
            </w:r>
            <w:r>
              <w:t>9</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14:paraId="4441B27D" w14:textId="77777777" w:rsidR="0085267D" w:rsidRPr="00DA64BF" w:rsidRDefault="0085267D" w:rsidP="00571D46">
            <w:pPr>
              <w:ind w:left="2"/>
              <w:jc w:val="left"/>
            </w:pPr>
            <w:r>
              <w:t xml:space="preserve">4 </w:t>
            </w:r>
            <w:r w:rsidRPr="00DA64BF">
              <w:t>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14:paraId="2769513C" w14:textId="77777777" w:rsidR="0085267D" w:rsidRDefault="0085267D" w:rsidP="00571D46">
            <w:pPr>
              <w:jc w:val="left"/>
            </w:pPr>
            <w:r>
              <w:t>Stef zethof</w:t>
            </w:r>
          </w:p>
          <w:p w14:paraId="0E5E2CE3" w14:textId="77777777" w:rsidR="0085267D" w:rsidRDefault="0085267D" w:rsidP="00571D46">
            <w:pPr>
              <w:jc w:val="left"/>
            </w:pPr>
            <w:r>
              <w:t xml:space="preserve">Tim </w:t>
            </w:r>
            <w:proofErr w:type="spellStart"/>
            <w:r>
              <w:t>tillekens</w:t>
            </w:r>
            <w:proofErr w:type="spellEnd"/>
          </w:p>
          <w:p w14:paraId="4DECBBE2" w14:textId="77777777" w:rsidR="0085267D" w:rsidRPr="00DA64BF" w:rsidRDefault="0085267D" w:rsidP="00571D46">
            <w:pPr>
              <w:jc w:val="left"/>
            </w:pPr>
            <w:r>
              <w:t xml:space="preserve">Marciano </w:t>
            </w:r>
            <w:proofErr w:type="spellStart"/>
            <w:r>
              <w:t>Hardoar</w:t>
            </w:r>
            <w:proofErr w:type="spellEnd"/>
          </w:p>
        </w:tc>
      </w:tr>
      <w:tr w:rsidR="0085267D" w:rsidRPr="00DA64BF" w14:paraId="77A6F3D1" w14:textId="77777777" w:rsidTr="00571D46">
        <w:trPr>
          <w:trHeight w:val="816"/>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14:paraId="647D9A81" w14:textId="77777777" w:rsidR="0085267D" w:rsidRPr="00DA64BF" w:rsidRDefault="0085267D" w:rsidP="00571D46">
            <w:pPr>
              <w:ind w:right="206"/>
              <w:jc w:val="left"/>
            </w:pPr>
            <w:r>
              <w:t>Interview</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14:paraId="419D3CCD" w14:textId="77777777" w:rsidR="0085267D" w:rsidRPr="00DA64BF" w:rsidRDefault="0085267D" w:rsidP="00571D46">
            <w:pPr>
              <w:ind w:left="2"/>
              <w:jc w:val="left"/>
            </w:pPr>
            <w:r w:rsidRPr="00DA64BF">
              <w:t xml:space="preserve"> </w:t>
            </w:r>
            <w:r>
              <w:t>7</w:t>
            </w:r>
            <w:r w:rsidRPr="00DA64BF">
              <w:t>-</w:t>
            </w:r>
            <w:r>
              <w:t>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14:paraId="48325A91" w14:textId="77777777" w:rsidR="0085267D" w:rsidRPr="00DA64BF" w:rsidRDefault="0085267D" w:rsidP="00571D46">
            <w:pPr>
              <w:ind w:left="2"/>
              <w:jc w:val="left"/>
            </w:pPr>
            <w:r w:rsidRPr="00DA64BF">
              <w:t xml:space="preserve"> </w:t>
            </w:r>
            <w:r>
              <w:t>8</w:t>
            </w:r>
            <w:r w:rsidRPr="00DA64BF">
              <w:t>-</w:t>
            </w:r>
            <w:r>
              <w:t>9</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14:paraId="4EC93B33" w14:textId="77777777" w:rsidR="0085267D" w:rsidRPr="00DA64BF" w:rsidRDefault="0085267D" w:rsidP="00571D46">
            <w:pPr>
              <w:ind w:left="2"/>
              <w:jc w:val="left"/>
            </w:pPr>
            <w:r w:rsidRPr="00DA64BF">
              <w:t xml:space="preserve"> </w:t>
            </w:r>
            <w:r>
              <w:t>1</w:t>
            </w:r>
            <w:r w:rsidRPr="00DA64BF">
              <w:t xml:space="preserve">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14:paraId="18F0FB28" w14:textId="77777777" w:rsidR="0085267D" w:rsidRDefault="0085267D" w:rsidP="00571D46">
            <w:pPr>
              <w:jc w:val="left"/>
            </w:pPr>
            <w:r>
              <w:t>Stef zethof</w:t>
            </w:r>
          </w:p>
          <w:p w14:paraId="6FDFE906" w14:textId="77777777" w:rsidR="0085267D" w:rsidRDefault="0085267D" w:rsidP="00571D46">
            <w:pPr>
              <w:jc w:val="left"/>
            </w:pPr>
            <w:r>
              <w:t xml:space="preserve">Tim </w:t>
            </w:r>
            <w:proofErr w:type="spellStart"/>
            <w:r>
              <w:t>tillekens</w:t>
            </w:r>
            <w:proofErr w:type="spellEnd"/>
          </w:p>
          <w:p w14:paraId="7BFB6D8F" w14:textId="77777777" w:rsidR="0085267D" w:rsidRPr="00DA64BF" w:rsidRDefault="0085267D" w:rsidP="00571D46">
            <w:pPr>
              <w:jc w:val="left"/>
            </w:pPr>
            <w:r>
              <w:t xml:space="preserve">Marciano </w:t>
            </w:r>
            <w:proofErr w:type="spellStart"/>
            <w:r>
              <w:t>Hardoar</w:t>
            </w:r>
            <w:proofErr w:type="spellEnd"/>
          </w:p>
        </w:tc>
      </w:tr>
      <w:tr w:rsidR="0085267D" w:rsidRPr="00DA64BF" w14:paraId="0D7F5165" w14:textId="77777777" w:rsidTr="00571D46">
        <w:trPr>
          <w:trHeight w:val="816"/>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14:paraId="5AE49648" w14:textId="77777777" w:rsidR="0085267D" w:rsidRPr="00DA64BF" w:rsidRDefault="0085267D" w:rsidP="00571D46">
            <w:pPr>
              <w:jc w:val="left"/>
            </w:pPr>
            <w:r>
              <w:t>Behoefteanalyse</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14:paraId="0E661DA7" w14:textId="77777777" w:rsidR="0085267D" w:rsidRPr="00DA64BF" w:rsidRDefault="0085267D" w:rsidP="00571D46">
            <w:pPr>
              <w:ind w:left="2"/>
              <w:jc w:val="left"/>
            </w:pPr>
            <w:r w:rsidRPr="00DA64BF">
              <w:t xml:space="preserve"> </w:t>
            </w:r>
            <w:r>
              <w:t>8</w:t>
            </w:r>
            <w:r w:rsidRPr="00DA64BF">
              <w:t>-</w:t>
            </w:r>
            <w:r>
              <w:t>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14:paraId="7E8C4CCE" w14:textId="77777777" w:rsidR="0085267D" w:rsidRPr="00DA64BF" w:rsidRDefault="0085267D" w:rsidP="00571D46">
            <w:pPr>
              <w:ind w:left="2"/>
              <w:jc w:val="left"/>
            </w:pPr>
            <w:r w:rsidRPr="00DA64BF">
              <w:t xml:space="preserve"> 1</w:t>
            </w:r>
            <w:r>
              <w:t>0</w:t>
            </w:r>
            <w:r w:rsidRPr="00DA64BF">
              <w:t>-</w:t>
            </w:r>
            <w:r>
              <w:t>9</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14:paraId="676B836E" w14:textId="77777777" w:rsidR="0085267D" w:rsidRPr="00DA64BF" w:rsidRDefault="0085267D" w:rsidP="00571D46">
            <w:pPr>
              <w:ind w:left="2"/>
              <w:jc w:val="left"/>
            </w:pPr>
            <w:r w:rsidRPr="00DA64BF">
              <w:t xml:space="preserve"> 2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14:paraId="229DF1E6" w14:textId="77777777" w:rsidR="0085267D" w:rsidRDefault="0085267D" w:rsidP="00571D46">
            <w:pPr>
              <w:jc w:val="left"/>
            </w:pPr>
            <w:r>
              <w:t>Stef zethof</w:t>
            </w:r>
          </w:p>
          <w:p w14:paraId="2055BD5A" w14:textId="77777777" w:rsidR="0085267D" w:rsidRDefault="0085267D" w:rsidP="00571D46">
            <w:pPr>
              <w:jc w:val="left"/>
            </w:pPr>
            <w:r>
              <w:t xml:space="preserve">Tim </w:t>
            </w:r>
            <w:proofErr w:type="spellStart"/>
            <w:r>
              <w:t>tillekens</w:t>
            </w:r>
            <w:proofErr w:type="spellEnd"/>
          </w:p>
          <w:p w14:paraId="144DF366" w14:textId="77777777" w:rsidR="0085267D" w:rsidRPr="00DA64BF" w:rsidRDefault="0085267D" w:rsidP="00571D46">
            <w:pPr>
              <w:jc w:val="left"/>
            </w:pPr>
            <w:r>
              <w:t xml:space="preserve">Marciano </w:t>
            </w:r>
            <w:proofErr w:type="spellStart"/>
            <w:r>
              <w:t>Hardoar</w:t>
            </w:r>
            <w:proofErr w:type="spellEnd"/>
          </w:p>
        </w:tc>
      </w:tr>
      <w:tr w:rsidR="0085267D" w:rsidRPr="00DA64BF" w14:paraId="59790D8D" w14:textId="77777777" w:rsidTr="00571D46">
        <w:trPr>
          <w:trHeight w:val="814"/>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14:paraId="68625227" w14:textId="77777777" w:rsidR="0085267D" w:rsidRPr="00DA64BF" w:rsidRDefault="0085267D" w:rsidP="00571D46">
            <w:pPr>
              <w:jc w:val="left"/>
            </w:pPr>
            <w:r>
              <w:t>Plan van aanpak</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14:paraId="1EF6806E" w14:textId="77777777" w:rsidR="0085267D" w:rsidRPr="00DA64BF" w:rsidRDefault="0085267D" w:rsidP="00571D46">
            <w:pPr>
              <w:ind w:left="2"/>
              <w:jc w:val="left"/>
            </w:pPr>
            <w:r w:rsidRPr="00DA64BF">
              <w:t xml:space="preserve"> 1</w:t>
            </w:r>
            <w:r>
              <w:t>0-9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14:paraId="71A9C2C4" w14:textId="77777777" w:rsidR="0085267D" w:rsidRPr="00DA64BF" w:rsidRDefault="0085267D" w:rsidP="00571D46">
            <w:pPr>
              <w:ind w:left="2"/>
              <w:jc w:val="left"/>
            </w:pPr>
            <w:r w:rsidRPr="00DA64BF">
              <w:t xml:space="preserve"> </w:t>
            </w:r>
            <w:r>
              <w:t>22</w:t>
            </w:r>
            <w:r w:rsidRPr="00DA64BF">
              <w:t>-</w:t>
            </w:r>
            <w:r>
              <w:t>9</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14:paraId="18A1CBFF" w14:textId="77777777" w:rsidR="0085267D" w:rsidRPr="00DA64BF" w:rsidRDefault="0085267D" w:rsidP="00571D46">
            <w:pPr>
              <w:ind w:left="2"/>
              <w:jc w:val="left"/>
            </w:pPr>
            <w:r w:rsidRPr="00DA64BF">
              <w:t xml:space="preserve"> </w:t>
            </w:r>
            <w:r>
              <w:t>1</w:t>
            </w:r>
            <w:r w:rsidRPr="00DA64BF">
              <w:t>2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14:paraId="121BB39B" w14:textId="77777777" w:rsidR="0085267D" w:rsidRDefault="0085267D" w:rsidP="00571D46">
            <w:pPr>
              <w:jc w:val="left"/>
            </w:pPr>
            <w:r>
              <w:t>Stef zethof</w:t>
            </w:r>
          </w:p>
          <w:p w14:paraId="4BC5FD1A" w14:textId="77777777" w:rsidR="0085267D" w:rsidRDefault="0085267D" w:rsidP="00571D46">
            <w:pPr>
              <w:jc w:val="left"/>
            </w:pPr>
            <w:r>
              <w:t xml:space="preserve">Tim </w:t>
            </w:r>
            <w:proofErr w:type="spellStart"/>
            <w:r>
              <w:t>tillekens</w:t>
            </w:r>
            <w:proofErr w:type="spellEnd"/>
          </w:p>
          <w:p w14:paraId="058BA657" w14:textId="77777777" w:rsidR="0085267D" w:rsidRPr="00DA64BF" w:rsidRDefault="0085267D" w:rsidP="00571D46">
            <w:pPr>
              <w:jc w:val="left"/>
            </w:pPr>
            <w:r>
              <w:t xml:space="preserve">Marciano </w:t>
            </w:r>
            <w:proofErr w:type="spellStart"/>
            <w:r>
              <w:t>Hardoar</w:t>
            </w:r>
            <w:proofErr w:type="spellEnd"/>
          </w:p>
        </w:tc>
      </w:tr>
      <w:tr w:rsidR="0085267D" w:rsidRPr="00DA64BF" w14:paraId="5DCB13F5" w14:textId="77777777" w:rsidTr="00571D46">
        <w:trPr>
          <w:trHeight w:val="1085"/>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14:paraId="1409D209" w14:textId="77777777" w:rsidR="0085267D" w:rsidRPr="00DA64BF" w:rsidRDefault="0085267D" w:rsidP="00571D46">
            <w:pPr>
              <w:ind w:right="26"/>
              <w:jc w:val="left"/>
            </w:pPr>
            <w:r>
              <w:t>Functioneel ontwerp</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14:paraId="57CB67C1" w14:textId="77777777" w:rsidR="0085267D" w:rsidRPr="00DA64BF" w:rsidRDefault="0085267D" w:rsidP="00571D46">
            <w:pPr>
              <w:ind w:left="2"/>
              <w:jc w:val="left"/>
            </w:pPr>
            <w:r w:rsidRPr="00DA64BF">
              <w:t xml:space="preserve"> 2</w:t>
            </w:r>
            <w:r>
              <w:t>2</w:t>
            </w:r>
            <w:r w:rsidRPr="00DA64BF">
              <w:t>-</w:t>
            </w:r>
            <w:r>
              <w:t>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14:paraId="315831B4" w14:textId="77777777" w:rsidR="0085267D" w:rsidRPr="00DA64BF" w:rsidRDefault="0085267D" w:rsidP="00571D46">
            <w:pPr>
              <w:ind w:left="2"/>
              <w:jc w:val="left"/>
            </w:pPr>
            <w:r w:rsidRPr="00DA64BF">
              <w:t xml:space="preserve"> </w:t>
            </w:r>
            <w:r>
              <w:t>1</w:t>
            </w:r>
            <w:r w:rsidRPr="00DA64BF">
              <w:t>-</w:t>
            </w:r>
            <w:r>
              <w:t>10</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14:paraId="1F779106" w14:textId="77777777" w:rsidR="0085267D" w:rsidRPr="00DA64BF" w:rsidRDefault="0085267D" w:rsidP="00571D46">
            <w:pPr>
              <w:ind w:left="2"/>
              <w:jc w:val="left"/>
            </w:pPr>
            <w:r w:rsidRPr="00DA64BF">
              <w:t xml:space="preserve"> </w:t>
            </w:r>
            <w:r>
              <w:t>9</w:t>
            </w:r>
            <w:r w:rsidRPr="00DA64BF">
              <w:t xml:space="preserve">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14:paraId="4903435C" w14:textId="77777777" w:rsidR="0085267D" w:rsidRDefault="0085267D" w:rsidP="00571D46">
            <w:pPr>
              <w:jc w:val="left"/>
            </w:pPr>
            <w:r w:rsidRPr="00DA64BF">
              <w:t xml:space="preserve"> </w:t>
            </w:r>
            <w:r>
              <w:t>Stef zethof</w:t>
            </w:r>
          </w:p>
          <w:p w14:paraId="1D3BF265" w14:textId="77777777" w:rsidR="0085267D" w:rsidRDefault="0085267D" w:rsidP="00571D46">
            <w:pPr>
              <w:jc w:val="left"/>
            </w:pPr>
            <w:r>
              <w:t xml:space="preserve">Tim </w:t>
            </w:r>
            <w:proofErr w:type="spellStart"/>
            <w:r>
              <w:t>tillekens</w:t>
            </w:r>
            <w:proofErr w:type="spellEnd"/>
          </w:p>
          <w:p w14:paraId="1FCEDB98" w14:textId="77777777" w:rsidR="0085267D" w:rsidRPr="00DA64BF" w:rsidRDefault="0085267D" w:rsidP="00571D46">
            <w:pPr>
              <w:jc w:val="left"/>
            </w:pPr>
            <w:r>
              <w:t xml:space="preserve">Marciano </w:t>
            </w:r>
            <w:proofErr w:type="spellStart"/>
            <w:r>
              <w:t>Hardoar</w:t>
            </w:r>
            <w:proofErr w:type="spellEnd"/>
          </w:p>
        </w:tc>
      </w:tr>
      <w:tr w:rsidR="0085267D" w:rsidRPr="00DA64BF" w14:paraId="318307AC" w14:textId="77777777" w:rsidTr="00571D46">
        <w:trPr>
          <w:trHeight w:val="817"/>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14:paraId="52C9919E" w14:textId="77777777" w:rsidR="0085267D" w:rsidRPr="00DA64BF" w:rsidRDefault="0085267D" w:rsidP="00571D46">
            <w:pPr>
              <w:ind w:left="0" w:firstLine="0"/>
              <w:jc w:val="left"/>
            </w:pPr>
            <w:r>
              <w:t>Technisch ontwerp</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14:paraId="19E43EA8" w14:textId="77777777" w:rsidR="0085267D" w:rsidRPr="00DA64BF" w:rsidRDefault="0085267D" w:rsidP="00571D46">
            <w:pPr>
              <w:ind w:left="2"/>
              <w:jc w:val="left"/>
            </w:pPr>
            <w:r w:rsidRPr="00DA64BF">
              <w:t xml:space="preserve"> </w:t>
            </w:r>
            <w:r>
              <w:t>1</w:t>
            </w:r>
            <w:r w:rsidRPr="00DA64BF">
              <w:t>-</w:t>
            </w:r>
            <w:r>
              <w:t>10</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14:paraId="644467DB" w14:textId="77777777" w:rsidR="0085267D" w:rsidRPr="00DA64BF" w:rsidRDefault="0085267D" w:rsidP="00571D46">
            <w:pPr>
              <w:ind w:left="2"/>
              <w:jc w:val="left"/>
            </w:pPr>
            <w:r w:rsidRPr="00DA64BF">
              <w:t xml:space="preserve"> </w:t>
            </w:r>
            <w:r>
              <w:t>12</w:t>
            </w:r>
            <w:r w:rsidRPr="00DA64BF">
              <w:t>-</w:t>
            </w:r>
            <w:r>
              <w:t>10</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14:paraId="2F511892" w14:textId="77777777" w:rsidR="0085267D" w:rsidRPr="00DA64BF" w:rsidRDefault="0085267D" w:rsidP="00571D46">
            <w:pPr>
              <w:ind w:left="2"/>
              <w:jc w:val="left"/>
            </w:pPr>
            <w:r w:rsidRPr="00DA64BF">
              <w:t xml:space="preserve"> </w:t>
            </w:r>
            <w:r>
              <w:t>11</w:t>
            </w:r>
            <w:r w:rsidRPr="00DA64BF">
              <w:t xml:space="preserve">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14:paraId="552874FA" w14:textId="77777777" w:rsidR="0085267D" w:rsidRDefault="0085267D" w:rsidP="00571D46">
            <w:pPr>
              <w:jc w:val="left"/>
            </w:pPr>
            <w:r w:rsidRPr="00DA64BF">
              <w:t xml:space="preserve"> </w:t>
            </w:r>
            <w:r>
              <w:t>Stef zethof</w:t>
            </w:r>
          </w:p>
          <w:p w14:paraId="0C1C6FCB" w14:textId="77777777" w:rsidR="0085267D" w:rsidRDefault="0085267D" w:rsidP="00571D46">
            <w:pPr>
              <w:jc w:val="left"/>
            </w:pPr>
            <w:r>
              <w:t xml:space="preserve">Tim </w:t>
            </w:r>
            <w:proofErr w:type="spellStart"/>
            <w:r>
              <w:t>tillekens</w:t>
            </w:r>
            <w:proofErr w:type="spellEnd"/>
          </w:p>
          <w:p w14:paraId="39F97179" w14:textId="77777777" w:rsidR="0085267D" w:rsidRPr="00DA64BF" w:rsidRDefault="0085267D" w:rsidP="00571D46">
            <w:pPr>
              <w:jc w:val="left"/>
            </w:pPr>
            <w:r>
              <w:t xml:space="preserve">Marciano </w:t>
            </w:r>
            <w:proofErr w:type="spellStart"/>
            <w:r>
              <w:t>Hardoar</w:t>
            </w:r>
            <w:proofErr w:type="spellEnd"/>
          </w:p>
        </w:tc>
      </w:tr>
      <w:tr w:rsidR="0085267D" w:rsidRPr="00DA64BF" w14:paraId="7814A1D6" w14:textId="77777777" w:rsidTr="00571D46">
        <w:trPr>
          <w:trHeight w:val="817"/>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14:paraId="0ACA2DBA" w14:textId="77777777" w:rsidR="0085267D" w:rsidRPr="00DA64BF" w:rsidRDefault="0085267D" w:rsidP="00571D46">
            <w:pPr>
              <w:jc w:val="left"/>
            </w:pPr>
            <w:r>
              <w:t>ontwikkelomgeving</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14:paraId="0948DCB0" w14:textId="77777777" w:rsidR="0085267D" w:rsidRPr="00DA64BF" w:rsidRDefault="0085267D" w:rsidP="00571D46">
            <w:pPr>
              <w:ind w:left="2"/>
              <w:jc w:val="left"/>
            </w:pPr>
            <w:r>
              <w:t>12</w:t>
            </w:r>
            <w:r w:rsidRPr="00DA64BF">
              <w:t>-</w:t>
            </w:r>
            <w:r>
              <w:t>10</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14:paraId="4B47148B" w14:textId="77777777" w:rsidR="0085267D" w:rsidRPr="00DA64BF" w:rsidRDefault="0085267D" w:rsidP="00571D46">
            <w:pPr>
              <w:ind w:left="2"/>
              <w:jc w:val="left"/>
            </w:pPr>
            <w:r>
              <w:t>13</w:t>
            </w:r>
            <w:r w:rsidRPr="00DA64BF">
              <w:t>-</w:t>
            </w:r>
            <w:r>
              <w:t>10</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14:paraId="00EBF2B7" w14:textId="77777777" w:rsidR="0085267D" w:rsidRPr="00DA64BF" w:rsidRDefault="0085267D" w:rsidP="00571D46">
            <w:pPr>
              <w:ind w:left="2"/>
              <w:jc w:val="left"/>
            </w:pPr>
            <w:r>
              <w:t>1</w:t>
            </w:r>
            <w:r w:rsidRPr="00DA64BF">
              <w:t xml:space="preserve">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14:paraId="76CAFE44" w14:textId="77777777" w:rsidR="0085267D" w:rsidRDefault="0085267D" w:rsidP="00571D46">
            <w:pPr>
              <w:jc w:val="left"/>
            </w:pPr>
            <w:r>
              <w:t>Stef zethof</w:t>
            </w:r>
          </w:p>
          <w:p w14:paraId="648961DA" w14:textId="77777777" w:rsidR="0085267D" w:rsidRDefault="0085267D" w:rsidP="00571D46">
            <w:pPr>
              <w:jc w:val="left"/>
            </w:pPr>
            <w:r>
              <w:t xml:space="preserve">Tim </w:t>
            </w:r>
            <w:proofErr w:type="spellStart"/>
            <w:r>
              <w:t>tillekens</w:t>
            </w:r>
            <w:proofErr w:type="spellEnd"/>
          </w:p>
          <w:p w14:paraId="057BC3D6" w14:textId="77777777" w:rsidR="0085267D" w:rsidRPr="00DA64BF" w:rsidRDefault="0085267D" w:rsidP="00571D46">
            <w:pPr>
              <w:jc w:val="left"/>
            </w:pPr>
            <w:r>
              <w:t xml:space="preserve">Marciano </w:t>
            </w:r>
            <w:proofErr w:type="spellStart"/>
            <w:r>
              <w:t>Hardoar</w:t>
            </w:r>
            <w:proofErr w:type="spellEnd"/>
          </w:p>
        </w:tc>
      </w:tr>
    </w:tbl>
    <w:p w14:paraId="21EBD1DA" w14:textId="77777777" w:rsidR="0085267D" w:rsidRPr="00F40ABC" w:rsidRDefault="0085267D" w:rsidP="000B6EB1">
      <w:pPr>
        <w:ind w:left="0" w:firstLine="0"/>
        <w:rPr>
          <w:b/>
          <w:bCs/>
          <w:sz w:val="28"/>
          <w:szCs w:val="28"/>
        </w:rPr>
      </w:pPr>
    </w:p>
    <w:sectPr w:rsidR="0085267D" w:rsidRPr="00F40ABC">
      <w:pgSz w:w="11904" w:h="16838"/>
      <w:pgMar w:top="690" w:right="1071" w:bottom="687" w:left="113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5B0CE1"/>
    <w:multiLevelType w:val="hybridMultilevel"/>
    <w:tmpl w:val="BA62D6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FB47070"/>
    <w:multiLevelType w:val="hybridMultilevel"/>
    <w:tmpl w:val="73F029C2"/>
    <w:lvl w:ilvl="0" w:tplc="47FAC902">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D680818C">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4D922FAE">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8A4C10E2">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3008EABC">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AD8A34D6">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846801BA">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8F5681AC">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3378E9A2">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4"/>
    <w:rsid w:val="000B6EB1"/>
    <w:rsid w:val="000D4DC2"/>
    <w:rsid w:val="002E441F"/>
    <w:rsid w:val="00356B44"/>
    <w:rsid w:val="00804F77"/>
    <w:rsid w:val="0085267D"/>
    <w:rsid w:val="00A92C92"/>
    <w:rsid w:val="00CA79B8"/>
    <w:rsid w:val="00ED38C8"/>
    <w:rsid w:val="00EF2F19"/>
    <w:rsid w:val="00F40ABC"/>
    <w:rsid w:val="00FD2D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5E12"/>
  <w15:docId w15:val="{3F2CA03D-2103-40EF-947F-5E114D53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qFormat/>
    <w:pPr>
      <w:keepNext/>
      <w:keepLines/>
      <w:numPr>
        <w:numId w:val="1"/>
      </w:numPr>
      <w:spacing w:after="8314" w:line="5227" w:lineRule="auto"/>
      <w:ind w:left="10" w:hanging="10"/>
      <w:outlineLvl w:val="0"/>
    </w:pPr>
    <w:rPr>
      <w:rFonts w:ascii="Cambria" w:eastAsia="Cambria" w:hAnsi="Cambria" w:cs="Cambria"/>
      <w:b/>
      <w:color w:val="000000"/>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mbria" w:eastAsia="Cambria" w:hAnsi="Cambria" w:cs="Cambria"/>
      <w:b/>
      <w:color w:val="000000"/>
      <w:sz w:val="28"/>
    </w:rPr>
  </w:style>
  <w:style w:type="paragraph" w:styleId="Inhopg1">
    <w:name w:val="toc 1"/>
    <w:hidden/>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jstalinea">
    <w:name w:val="List Paragraph"/>
    <w:basedOn w:val="Standaard"/>
    <w:uiPriority w:val="34"/>
    <w:qFormat/>
    <w:rsid w:val="000B6EB1"/>
    <w:pPr>
      <w:ind w:left="720"/>
      <w:contextualSpacing/>
    </w:pPr>
  </w:style>
  <w:style w:type="paragraph" w:styleId="Normaalweb">
    <w:name w:val="Normal (Web)"/>
    <w:basedOn w:val="Standaard"/>
    <w:uiPriority w:val="99"/>
    <w:semiHidden/>
    <w:unhideWhenUsed/>
    <w:rsid w:val="00804F77"/>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table" w:styleId="Tabelraster">
    <w:name w:val="Table Grid"/>
    <w:basedOn w:val="Standaardtabel"/>
    <w:uiPriority w:val="39"/>
    <w:rsid w:val="00804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804F77"/>
    <w:rPr>
      <w:color w:val="0563C1" w:themeColor="hyperlink"/>
      <w:u w:val="single"/>
    </w:rPr>
  </w:style>
  <w:style w:type="character" w:styleId="Onopgelostemelding">
    <w:name w:val="Unresolved Mention"/>
    <w:basedOn w:val="Standaardalinea-lettertype"/>
    <w:uiPriority w:val="99"/>
    <w:semiHidden/>
    <w:unhideWhenUsed/>
    <w:rsid w:val="00804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1044471@monkeyBusiness.nl" TargetMode="External"/><Relationship Id="rId3" Type="http://schemas.openxmlformats.org/officeDocument/2006/relationships/settings" Target="settings.xml"/><Relationship Id="rId7" Type="http://schemas.openxmlformats.org/officeDocument/2006/relationships/hyperlink" Target="mailto:1045512@monkeyBusiness.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43001@monkeyBusiness.nl"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mailto:boukiour@monkeyBusiness.nl" TargetMode="External"/><Relationship Id="rId4" Type="http://schemas.openxmlformats.org/officeDocument/2006/relationships/webSettings" Target="webSettings.xml"/><Relationship Id="rId9" Type="http://schemas.openxmlformats.org/officeDocument/2006/relationships/hyperlink" Target="mailto:hanni@business.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z\Downloads\Sjabloon_Monkey_Groepsversie.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Sjabloon_Monkey_Groepsversie</Template>
  <TotalTime>1974</TotalTime>
  <Pages>4</Pages>
  <Words>468</Words>
  <Characters>2579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zethof</dc:creator>
  <cp:keywords/>
  <cp:lastModifiedBy>stef zethof</cp:lastModifiedBy>
  <cp:revision>4</cp:revision>
  <dcterms:created xsi:type="dcterms:W3CDTF">2020-09-10T11:33:00Z</dcterms:created>
  <dcterms:modified xsi:type="dcterms:W3CDTF">2020-09-21T07:05:00Z</dcterms:modified>
</cp:coreProperties>
</file>