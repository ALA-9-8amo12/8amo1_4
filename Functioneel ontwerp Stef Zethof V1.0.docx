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D0D8" w14:textId="77777777" w:rsidR="000D4DC2" w:rsidRDefault="00EF2F19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14:paraId="41E9EAB3" w14:textId="77777777" w:rsidR="000D4DC2" w:rsidRDefault="002E441F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Monkey</w:t>
      </w:r>
      <w:proofErr w:type="spellEnd"/>
      <w:r>
        <w:rPr>
          <w:rFonts w:ascii="Cambria" w:eastAsia="Cambria" w:hAnsi="Cambria" w:cs="Cambria"/>
          <w:color w:val="16365D"/>
          <w:sz w:val="52"/>
        </w:rPr>
        <w:t xml:space="preserve"> Business</w:t>
      </w:r>
    </w:p>
    <w:p w14:paraId="45DDB529" w14:textId="77777777" w:rsidR="000D4DC2" w:rsidRDefault="00EF2F19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165C3B" wp14:editId="2EDCFD9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24ECF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657BC174" w14:textId="77777777"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</w:p>
    <w:p w14:paraId="57B97DFE" w14:textId="77777777" w:rsidR="000D4DC2" w:rsidRDefault="00EF2F19">
      <w:pPr>
        <w:ind w:left="0" w:firstLine="0"/>
        <w:jc w:val="left"/>
      </w:pPr>
      <w:r>
        <w:t xml:space="preserve"> </w:t>
      </w:r>
    </w:p>
    <w:p w14:paraId="022366F9" w14:textId="77777777" w:rsidR="000D4DC2" w:rsidRDefault="00EF2F19">
      <w:pPr>
        <w:ind w:left="0" w:firstLine="0"/>
        <w:jc w:val="left"/>
      </w:pPr>
      <w:r>
        <w:t xml:space="preserve"> </w:t>
      </w:r>
    </w:p>
    <w:p w14:paraId="23320EF0" w14:textId="77777777" w:rsidR="000D4DC2" w:rsidRDefault="00EF2F19">
      <w:pPr>
        <w:ind w:left="0" w:firstLine="0"/>
        <w:jc w:val="left"/>
      </w:pPr>
      <w:r>
        <w:t xml:space="preserve"> </w:t>
      </w:r>
    </w:p>
    <w:p w14:paraId="5273D4AC" w14:textId="77777777" w:rsidR="000D4DC2" w:rsidRDefault="00EF2F19">
      <w:pPr>
        <w:ind w:left="0" w:firstLine="0"/>
        <w:jc w:val="left"/>
      </w:pPr>
      <w:r>
        <w:t xml:space="preserve"> </w:t>
      </w:r>
    </w:p>
    <w:p w14:paraId="40B29FE7" w14:textId="77777777" w:rsidR="000D4DC2" w:rsidRDefault="00EF2F19">
      <w:pPr>
        <w:ind w:left="0" w:right="2254" w:firstLine="0"/>
        <w:jc w:val="left"/>
      </w:pPr>
      <w:r>
        <w:t xml:space="preserve"> </w:t>
      </w:r>
    </w:p>
    <w:tbl>
      <w:tblPr>
        <w:tblStyle w:val="TableGrid"/>
        <w:tblW w:w="5221" w:type="dxa"/>
        <w:tblInd w:w="2226" w:type="dxa"/>
        <w:tblCellMar>
          <w:top w:w="30" w:type="dxa"/>
          <w:left w:w="33" w:type="dxa"/>
          <w:right w:w="33" w:type="dxa"/>
        </w:tblCellMar>
        <w:tblLook w:val="04A0" w:firstRow="1" w:lastRow="0" w:firstColumn="1" w:lastColumn="0" w:noHBand="0" w:noVBand="1"/>
      </w:tblPr>
      <w:tblGrid>
        <w:gridCol w:w="324"/>
        <w:gridCol w:w="4573"/>
        <w:gridCol w:w="324"/>
      </w:tblGrid>
      <w:tr w:rsidR="000D4DC2" w14:paraId="541B717E" w14:textId="77777777">
        <w:trPr>
          <w:trHeight w:val="324"/>
        </w:trPr>
        <w:tc>
          <w:tcPr>
            <w:tcW w:w="5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AD3D75" w14:textId="77777777"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 w14:paraId="697C2E8D" w14:textId="77777777">
        <w:trPr>
          <w:trHeight w:val="7681"/>
        </w:trPr>
        <w:tc>
          <w:tcPr>
            <w:tcW w:w="324" w:type="dxa"/>
            <w:vMerge w:val="restart"/>
            <w:tcBorders>
              <w:top w:val="nil"/>
              <w:left w:val="nil"/>
              <w:bottom w:val="nil"/>
              <w:right w:val="single" w:sz="29" w:space="0" w:color="000000"/>
            </w:tcBorders>
            <w:shd w:val="clear" w:color="auto" w:fill="000000"/>
          </w:tcPr>
          <w:p w14:paraId="3BDDCD42" w14:textId="77777777"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14:paraId="471838B0" w14:textId="77777777" w:rsidR="002E441F" w:rsidRDefault="002E441F">
            <w:pPr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F8EECE" wp14:editId="5EEE5616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-165100</wp:posOffset>
                  </wp:positionV>
                  <wp:extent cx="3276600" cy="5069205"/>
                  <wp:effectExtent l="0" t="0" r="0" b="0"/>
                  <wp:wrapNone/>
                  <wp:docPr id="1" name="Afbeelding 1" descr="Afbeelding met shi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atj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439E5E" w14:textId="77777777" w:rsidR="002E441F" w:rsidRDefault="002E441F">
            <w:pPr>
              <w:ind w:left="0" w:firstLine="0"/>
              <w:jc w:val="left"/>
              <w:rPr>
                <w:noProof/>
              </w:rPr>
            </w:pPr>
          </w:p>
          <w:p w14:paraId="481F3B3D" w14:textId="77777777" w:rsidR="000D4DC2" w:rsidRDefault="000D4DC2">
            <w:pPr>
              <w:ind w:lef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single" w:sz="29" w:space="0" w:color="000000"/>
              <w:bottom w:val="nil"/>
              <w:right w:val="nil"/>
            </w:tcBorders>
            <w:shd w:val="clear" w:color="auto" w:fill="000000"/>
          </w:tcPr>
          <w:p w14:paraId="71306AC0" w14:textId="77777777"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 w14:paraId="514106D0" w14:textId="77777777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9" w:space="0" w:color="000000"/>
            </w:tcBorders>
          </w:tcPr>
          <w:p w14:paraId="5C12B927" w14:textId="77777777"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555F684" w14:textId="77777777"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9" w:space="0" w:color="000000"/>
              <w:bottom w:val="nil"/>
              <w:right w:val="nil"/>
            </w:tcBorders>
          </w:tcPr>
          <w:p w14:paraId="5DDF0EA0" w14:textId="77777777" w:rsidR="000D4DC2" w:rsidRDefault="000D4DC2">
            <w:pPr>
              <w:spacing w:after="160"/>
              <w:ind w:left="0" w:firstLine="0"/>
              <w:jc w:val="left"/>
            </w:pPr>
          </w:p>
        </w:tc>
      </w:tr>
    </w:tbl>
    <w:p w14:paraId="46AF289D" w14:textId="77777777" w:rsidR="000D4DC2" w:rsidRDefault="00EF2F19">
      <w:pPr>
        <w:ind w:left="0" w:firstLine="0"/>
        <w:jc w:val="left"/>
      </w:pPr>
      <w:r>
        <w:t xml:space="preserve"> </w:t>
      </w:r>
    </w:p>
    <w:p w14:paraId="48B5DAB6" w14:textId="77777777" w:rsidR="000D4DC2" w:rsidRDefault="00EF2F19">
      <w:pPr>
        <w:ind w:left="0" w:firstLine="0"/>
        <w:jc w:val="left"/>
      </w:pPr>
      <w:r>
        <w:t xml:space="preserve"> 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1982"/>
        <w:gridCol w:w="5389"/>
      </w:tblGrid>
      <w:tr w:rsidR="000D4DC2" w14:paraId="54CA8CE8" w14:textId="77777777" w:rsidTr="002E44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394637E" w14:textId="77777777" w:rsidR="000D4DC2" w:rsidRDefault="00EF2F1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EB99769" w14:textId="77777777" w:rsidR="000D4DC2" w:rsidRDefault="00EF2F1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60F291A7" w14:textId="77777777" w:rsidR="002E441F" w:rsidRDefault="002E441F" w:rsidP="002E441F">
            <w:pPr>
              <w:ind w:left="139" w:firstLine="0"/>
              <w:jc w:val="left"/>
            </w:pPr>
            <w:r>
              <w:t xml:space="preserve">Marciano </w:t>
            </w:r>
            <w:proofErr w:type="spellStart"/>
            <w:r>
              <w:t>Hardoar</w:t>
            </w:r>
            <w:proofErr w:type="spellEnd"/>
            <w:r w:rsidR="00EF2F19">
              <w:t xml:space="preserve">, </w:t>
            </w:r>
            <w:r>
              <w:t xml:space="preserve">Tim </w:t>
            </w:r>
            <w:proofErr w:type="spellStart"/>
            <w:r>
              <w:t>Tillekens</w:t>
            </w:r>
            <w:proofErr w:type="spellEnd"/>
            <w:r w:rsidR="00EF2F19">
              <w:t xml:space="preserve">, </w:t>
            </w:r>
            <w:r>
              <w:t>Stef Zethof</w:t>
            </w:r>
            <w:r w:rsidR="00EF2F19">
              <w:t xml:space="preserve"> </w:t>
            </w:r>
          </w:p>
        </w:tc>
      </w:tr>
      <w:tr w:rsidR="000D4DC2" w14:paraId="44DD48C0" w14:textId="77777777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98C86EE" w14:textId="77777777" w:rsidR="000D4DC2" w:rsidRDefault="00EF2F1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1F2152D2" w14:textId="77777777" w:rsidR="000D4DC2" w:rsidRDefault="00EF2F1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5C730D97" w14:textId="77777777" w:rsidR="000D4DC2" w:rsidRDefault="00EF2F19">
            <w:pPr>
              <w:ind w:left="139" w:firstLine="0"/>
              <w:jc w:val="left"/>
            </w:pPr>
            <w:r>
              <w:t>20</w:t>
            </w:r>
            <w:r w:rsidR="002E441F">
              <w:t>20-2021</w:t>
            </w:r>
          </w:p>
        </w:tc>
      </w:tr>
      <w:tr w:rsidR="000D4DC2" w14:paraId="1E8A4773" w14:textId="77777777" w:rsidTr="002E44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83CC0FE" w14:textId="77777777" w:rsidR="000D4DC2" w:rsidRDefault="00EF2F1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4DC4C8E8" w14:textId="77777777" w:rsidR="000D4DC2" w:rsidRDefault="00EF2F1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115C5735" w14:textId="77777777" w:rsidR="000D4DC2" w:rsidRDefault="00EF2F19">
            <w:pPr>
              <w:ind w:left="139" w:firstLine="0"/>
              <w:jc w:val="left"/>
            </w:pPr>
            <w:r>
              <w:t>AMO1</w:t>
            </w:r>
          </w:p>
        </w:tc>
      </w:tr>
      <w:tr w:rsidR="000D4DC2" w14:paraId="366D3A73" w14:textId="77777777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9E3CD49" w14:textId="77777777" w:rsidR="000D4DC2" w:rsidRDefault="00EF2F19">
            <w:pPr>
              <w:ind w:left="0" w:firstLine="0"/>
              <w:jc w:val="left"/>
            </w:pPr>
            <w:r>
              <w:t xml:space="preserve">Projectleider:  </w:t>
            </w:r>
          </w:p>
          <w:p w14:paraId="7347406F" w14:textId="77777777" w:rsidR="000D4DC2" w:rsidRDefault="00EF2F1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0F7FD724" w14:textId="77777777" w:rsidR="000D4DC2" w:rsidRDefault="00EF2F1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0D4DC2" w14:paraId="69C6ED93" w14:textId="77777777" w:rsidTr="002E44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768145D" w14:textId="77777777" w:rsidR="000D4DC2" w:rsidRDefault="00EF2F19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14:paraId="0EE1EB4F" w14:textId="77777777" w:rsidR="000D4DC2" w:rsidRDefault="00EF2F1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0C0D0008" w14:textId="77777777" w:rsidR="000D4DC2" w:rsidRDefault="00EF2F19">
            <w:pPr>
              <w:ind w:left="140" w:firstLine="0"/>
              <w:jc w:val="left"/>
            </w:pPr>
            <w:r>
              <w:t xml:space="preserve"> </w:t>
            </w:r>
            <w:r w:rsidR="002E441F">
              <w:t>31-8-2020</w:t>
            </w:r>
          </w:p>
        </w:tc>
      </w:tr>
      <w:tr w:rsidR="000D4DC2" w14:paraId="02705EFC" w14:textId="77777777" w:rsidTr="002E44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F9502DD" w14:textId="77777777" w:rsidR="000D4DC2" w:rsidRDefault="00EF2F1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14:paraId="629B7F52" w14:textId="77777777" w:rsidR="000D4DC2" w:rsidRDefault="00EF2F19">
            <w:pPr>
              <w:ind w:left="140" w:firstLine="0"/>
              <w:jc w:val="left"/>
            </w:pPr>
            <w:r>
              <w:t>1.0</w:t>
            </w:r>
          </w:p>
        </w:tc>
      </w:tr>
    </w:tbl>
    <w:p w14:paraId="2BF89621" w14:textId="77777777" w:rsidR="000D4DC2" w:rsidRDefault="00EF2F19">
      <w:pPr>
        <w:ind w:left="0" w:firstLine="0"/>
        <w:jc w:val="right"/>
      </w:pPr>
      <w:r>
        <w:t xml:space="preserve"> </w:t>
      </w:r>
    </w:p>
    <w:p w14:paraId="7AA44CC0" w14:textId="77777777" w:rsidR="000D4DC2" w:rsidRDefault="00EF2F19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0C214DA6" w14:textId="77777777" w:rsidR="000D4DC2" w:rsidRDefault="00EF2F19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p w14:paraId="55ADDE91" w14:textId="61150133" w:rsidR="000D4DC2" w:rsidRDefault="000D4DC2" w:rsidP="00E07FE5">
      <w:pPr>
        <w:pStyle w:val="Inhopg1"/>
        <w:tabs>
          <w:tab w:val="right" w:leader="dot" w:pos="9700"/>
        </w:tabs>
      </w:pPr>
    </w:p>
    <w:p w14:paraId="0A4035A6" w14:textId="10AA4BFF" w:rsidR="000D4DC2" w:rsidRPr="00E07FE5" w:rsidRDefault="00E07FE5" w:rsidP="00E07FE5">
      <w:pPr>
        <w:pStyle w:val="Lijstalinea"/>
        <w:numPr>
          <w:ilvl w:val="0"/>
          <w:numId w:val="2"/>
        </w:numPr>
        <w:spacing w:after="150"/>
        <w:jc w:val="left"/>
        <w:rPr>
          <w:sz w:val="24"/>
          <w:szCs w:val="24"/>
        </w:rPr>
      </w:pPr>
      <w:r w:rsidRPr="00E07FE5">
        <w:rPr>
          <w:sz w:val="24"/>
          <w:szCs w:val="24"/>
        </w:rPr>
        <w:t>functionaliteiten</w:t>
      </w:r>
    </w:p>
    <w:p w14:paraId="058EF5E9" w14:textId="0B8986B7" w:rsidR="00E07FE5" w:rsidRPr="00E07FE5" w:rsidRDefault="00E07FE5" w:rsidP="00E07FE5">
      <w:pPr>
        <w:pStyle w:val="Lijstalinea"/>
        <w:numPr>
          <w:ilvl w:val="0"/>
          <w:numId w:val="2"/>
        </w:numPr>
        <w:spacing w:after="150"/>
        <w:jc w:val="left"/>
        <w:rPr>
          <w:sz w:val="24"/>
          <w:szCs w:val="24"/>
        </w:rPr>
      </w:pPr>
      <w:r w:rsidRPr="00E07FE5">
        <w:rPr>
          <w:sz w:val="24"/>
          <w:szCs w:val="24"/>
        </w:rPr>
        <w:t>navigatie diagram</w:t>
      </w:r>
    </w:p>
    <w:p w14:paraId="3601D440" w14:textId="7DAEA081" w:rsidR="00E07FE5" w:rsidRPr="00E07FE5" w:rsidRDefault="00E07FE5" w:rsidP="00E07FE5">
      <w:pPr>
        <w:pStyle w:val="Lijstalinea"/>
        <w:numPr>
          <w:ilvl w:val="0"/>
          <w:numId w:val="2"/>
        </w:numPr>
        <w:spacing w:after="150"/>
        <w:jc w:val="left"/>
        <w:rPr>
          <w:sz w:val="24"/>
          <w:szCs w:val="24"/>
        </w:rPr>
      </w:pPr>
      <w:r w:rsidRPr="00E07FE5">
        <w:rPr>
          <w:sz w:val="24"/>
          <w:szCs w:val="24"/>
        </w:rPr>
        <w:t>Lijst van schermen</w:t>
      </w:r>
    </w:p>
    <w:p w14:paraId="2F50652F" w14:textId="0892CE5E" w:rsidR="00E07FE5" w:rsidRDefault="00E07FE5" w:rsidP="00E07FE5">
      <w:pPr>
        <w:pStyle w:val="Lijstalinea"/>
        <w:numPr>
          <w:ilvl w:val="0"/>
          <w:numId w:val="2"/>
        </w:numPr>
        <w:spacing w:after="150"/>
        <w:jc w:val="left"/>
        <w:rPr>
          <w:sz w:val="24"/>
          <w:szCs w:val="24"/>
        </w:rPr>
      </w:pPr>
      <w:r w:rsidRPr="00E07FE5">
        <w:rPr>
          <w:sz w:val="24"/>
          <w:szCs w:val="24"/>
        </w:rPr>
        <w:t>Schermontwerp</w:t>
      </w:r>
    </w:p>
    <w:p w14:paraId="34D275F7" w14:textId="4ED203AA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69E36C51" w14:textId="54BF5E47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4C90B77D" w14:textId="66DC0D40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22F53E19" w14:textId="355C0380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25FF04BE" w14:textId="4365AC30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2E8B8C00" w14:textId="3A869851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588E3DBB" w14:textId="63E314C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9A050E9" w14:textId="364CCCD7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3B5B37E9" w14:textId="357CBD63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0D7A4D58" w14:textId="27F5DC4C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E111359" w14:textId="101FF89B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3590F96C" w14:textId="15BD7708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208C3CBC" w14:textId="3F02AF1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650316E9" w14:textId="4292CC86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4BD0F64" w14:textId="34043995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2121E332" w14:textId="2C15B561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57DC1743" w14:textId="31755B0E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7E32E945" w14:textId="022BFD5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6CA1F300" w14:textId="1BF43A65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0370F4C2" w14:textId="1F6A759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522D1344" w14:textId="2648FE8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59587CCB" w14:textId="32B86119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6671BE64" w14:textId="34A1F904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44DADD81" w14:textId="428DBE81" w:rsidR="00E07FE5" w:rsidRDefault="00E07FE5" w:rsidP="00E07FE5">
      <w:pPr>
        <w:spacing w:after="15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52D23FDE" w14:textId="29EFC8FC" w:rsidR="00E07FE5" w:rsidRDefault="00E07FE5" w:rsidP="00E07FE5">
      <w:pPr>
        <w:spacing w:after="150"/>
        <w:jc w:val="left"/>
        <w:rPr>
          <w:b/>
          <w:bCs/>
          <w:sz w:val="32"/>
          <w:szCs w:val="32"/>
          <w:u w:val="single"/>
        </w:rPr>
      </w:pPr>
      <w:r w:rsidRPr="00E07FE5">
        <w:rPr>
          <w:b/>
          <w:bCs/>
          <w:sz w:val="32"/>
          <w:szCs w:val="32"/>
          <w:u w:val="single"/>
        </w:rPr>
        <w:lastRenderedPageBreak/>
        <w:t>Functionaliteiten</w:t>
      </w:r>
    </w:p>
    <w:p w14:paraId="6EFE2756" w14:textId="7AC27B54" w:rsidR="00E07FE5" w:rsidRDefault="00E07FE5" w:rsidP="00E07FE5">
      <w:pPr>
        <w:pStyle w:val="Geenafstand"/>
      </w:pPr>
      <w:r w:rsidRPr="00E07FE5">
        <w:drawing>
          <wp:inline distT="0" distB="0" distL="0" distR="0" wp14:anchorId="7AB1528B" wp14:editId="7FB8A597">
            <wp:extent cx="4648439" cy="4680191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89C" w14:textId="77777777" w:rsidR="00E07FE5" w:rsidRDefault="00E07FE5" w:rsidP="00E07FE5">
      <w:pPr>
        <w:pStyle w:val="Geenafstand"/>
      </w:pP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4841"/>
        <w:gridCol w:w="4840"/>
      </w:tblGrid>
      <w:tr w:rsidR="00E07FE5" w14:paraId="502AB8F8" w14:textId="77777777" w:rsidTr="00E07FE5">
        <w:tc>
          <w:tcPr>
            <w:tcW w:w="4841" w:type="dxa"/>
          </w:tcPr>
          <w:p w14:paraId="7CFB0EB3" w14:textId="3DE3AEC2" w:rsidR="00E07FE5" w:rsidRDefault="00E07FE5" w:rsidP="00E07FE5">
            <w:pPr>
              <w:pStyle w:val="Geenafstand"/>
              <w:ind w:left="0" w:firstLine="0"/>
            </w:pPr>
            <w:r>
              <w:t>Naam</w:t>
            </w:r>
          </w:p>
        </w:tc>
        <w:tc>
          <w:tcPr>
            <w:tcW w:w="4840" w:type="dxa"/>
          </w:tcPr>
          <w:p w14:paraId="466FF585" w14:textId="10F58606" w:rsidR="00E07FE5" w:rsidRDefault="00E07FE5" w:rsidP="00E07FE5">
            <w:pPr>
              <w:pStyle w:val="Geenafstand"/>
              <w:ind w:left="0" w:firstLine="0"/>
            </w:pPr>
            <w:r>
              <w:t>Quiz/Toets maken</w:t>
            </w:r>
          </w:p>
        </w:tc>
      </w:tr>
      <w:tr w:rsidR="00E07FE5" w14:paraId="37BEBD96" w14:textId="77777777" w:rsidTr="00E07FE5">
        <w:tc>
          <w:tcPr>
            <w:tcW w:w="4841" w:type="dxa"/>
          </w:tcPr>
          <w:p w14:paraId="1206F124" w14:textId="3D662E6B" w:rsidR="00E07FE5" w:rsidRDefault="00E07FE5" w:rsidP="00E07FE5">
            <w:pPr>
              <w:pStyle w:val="Geenafstand"/>
              <w:ind w:left="0" w:firstLine="0"/>
            </w:pPr>
            <w:r>
              <w:t>Nummer</w:t>
            </w:r>
          </w:p>
        </w:tc>
        <w:tc>
          <w:tcPr>
            <w:tcW w:w="4840" w:type="dxa"/>
          </w:tcPr>
          <w:p w14:paraId="2F5DACE6" w14:textId="36234A34" w:rsidR="00E07FE5" w:rsidRDefault="00E07FE5" w:rsidP="00E07FE5">
            <w:pPr>
              <w:pStyle w:val="Geenafstand"/>
              <w:ind w:left="0" w:firstLine="0"/>
            </w:pPr>
            <w:r>
              <w:t>1</w:t>
            </w:r>
          </w:p>
        </w:tc>
      </w:tr>
      <w:tr w:rsidR="00E07FE5" w14:paraId="4BB70BCA" w14:textId="77777777" w:rsidTr="00E07FE5">
        <w:tc>
          <w:tcPr>
            <w:tcW w:w="4841" w:type="dxa"/>
          </w:tcPr>
          <w:p w14:paraId="2B7BE8A7" w14:textId="1576B37F" w:rsidR="00E07FE5" w:rsidRDefault="00E07FE5" w:rsidP="00E07FE5">
            <w:pPr>
              <w:pStyle w:val="Geenafstand"/>
              <w:ind w:left="0" w:firstLine="0"/>
            </w:pPr>
            <w:r>
              <w:t>Preconditie</w:t>
            </w:r>
          </w:p>
        </w:tc>
        <w:tc>
          <w:tcPr>
            <w:tcW w:w="4840" w:type="dxa"/>
          </w:tcPr>
          <w:p w14:paraId="4B991B3F" w14:textId="6A27B0C9" w:rsidR="00E07FE5" w:rsidRDefault="00E07FE5" w:rsidP="00E07FE5">
            <w:pPr>
              <w:pStyle w:val="Geenafstand"/>
              <w:ind w:left="0" w:firstLine="0"/>
            </w:pPr>
            <w:r>
              <w:t>Het is handig om eerst te oefenen voordat je een toets gaat maken</w:t>
            </w:r>
          </w:p>
        </w:tc>
      </w:tr>
      <w:tr w:rsidR="00E07FE5" w14:paraId="63B5C684" w14:textId="77777777" w:rsidTr="00E07FE5">
        <w:tc>
          <w:tcPr>
            <w:tcW w:w="4841" w:type="dxa"/>
          </w:tcPr>
          <w:p w14:paraId="484C1E4C" w14:textId="670E3AD8" w:rsidR="00E07FE5" w:rsidRDefault="00E07FE5" w:rsidP="00E07FE5">
            <w:pPr>
              <w:pStyle w:val="Geenafstand"/>
              <w:ind w:left="0" w:firstLine="0"/>
            </w:pPr>
            <w:r>
              <w:t>Beschrijving</w:t>
            </w:r>
          </w:p>
        </w:tc>
        <w:tc>
          <w:tcPr>
            <w:tcW w:w="4840" w:type="dxa"/>
          </w:tcPr>
          <w:p w14:paraId="2B332240" w14:textId="009FAB3B" w:rsidR="00E07FE5" w:rsidRDefault="00E07FE5" w:rsidP="00E07FE5">
            <w:pPr>
              <w:pStyle w:val="Geenafstand"/>
              <w:ind w:left="0" w:firstLine="0"/>
            </w:pPr>
            <w:r>
              <w:t>Je krijgt 6 afbeeldingen te zien en vervolgens krijg je een woord te horen, je moet het juiste plaatje bij het juiste woord klikken. Je heb 3 kansen voor dat de test laat zien wat het antwoord moest zijn.</w:t>
            </w:r>
          </w:p>
        </w:tc>
      </w:tr>
      <w:tr w:rsidR="00E07FE5" w14:paraId="7E2A0EAD" w14:textId="77777777" w:rsidTr="00E07FE5">
        <w:tc>
          <w:tcPr>
            <w:tcW w:w="4841" w:type="dxa"/>
          </w:tcPr>
          <w:p w14:paraId="4F8DAAEA" w14:textId="67796951" w:rsidR="00E07FE5" w:rsidRDefault="00E07FE5" w:rsidP="00E07FE5">
            <w:pPr>
              <w:pStyle w:val="Geenafstand"/>
              <w:ind w:left="0" w:firstLine="0"/>
            </w:pPr>
            <w:r>
              <w:t>Uitzondering</w:t>
            </w:r>
          </w:p>
        </w:tc>
        <w:tc>
          <w:tcPr>
            <w:tcW w:w="4840" w:type="dxa"/>
          </w:tcPr>
          <w:p w14:paraId="08E2C19B" w14:textId="0878941C" w:rsidR="00E07FE5" w:rsidRDefault="00E07FE5" w:rsidP="00E07FE5">
            <w:pPr>
              <w:pStyle w:val="Geenafstand"/>
              <w:ind w:left="0" w:firstLine="0"/>
            </w:pPr>
            <w:r>
              <w:t>-</w:t>
            </w:r>
          </w:p>
        </w:tc>
      </w:tr>
      <w:tr w:rsidR="00E07FE5" w14:paraId="209D83D0" w14:textId="77777777" w:rsidTr="00E07FE5">
        <w:tc>
          <w:tcPr>
            <w:tcW w:w="4841" w:type="dxa"/>
          </w:tcPr>
          <w:p w14:paraId="2E820BF8" w14:textId="6811ECCC" w:rsidR="00E07FE5" w:rsidRDefault="00E07FE5" w:rsidP="00E07FE5">
            <w:pPr>
              <w:pStyle w:val="Geenafstand"/>
              <w:ind w:left="0" w:firstLine="0"/>
            </w:pPr>
            <w:r>
              <w:t>Postconditie</w:t>
            </w:r>
          </w:p>
        </w:tc>
        <w:tc>
          <w:tcPr>
            <w:tcW w:w="4840" w:type="dxa"/>
          </w:tcPr>
          <w:p w14:paraId="4E11EC27" w14:textId="36FBA167" w:rsidR="00E07FE5" w:rsidRDefault="00E07FE5" w:rsidP="00E07FE5">
            <w:pPr>
              <w:pStyle w:val="Geenafstand"/>
              <w:ind w:left="0" w:firstLine="0"/>
            </w:pPr>
            <w:r>
              <w:t>Het is handig om eerst te oefenen</w:t>
            </w:r>
          </w:p>
        </w:tc>
      </w:tr>
      <w:tr w:rsidR="00E07FE5" w14:paraId="7A971CA4" w14:textId="77777777" w:rsidTr="00E07FE5">
        <w:tc>
          <w:tcPr>
            <w:tcW w:w="4841" w:type="dxa"/>
          </w:tcPr>
          <w:p w14:paraId="55D68EC3" w14:textId="4E356B35" w:rsidR="00E07FE5" w:rsidRDefault="00E07FE5" w:rsidP="00E07FE5">
            <w:pPr>
              <w:pStyle w:val="Geenafstand"/>
              <w:ind w:left="0" w:firstLine="0"/>
            </w:pPr>
            <w:r>
              <w:t>Extensionpoints</w:t>
            </w:r>
          </w:p>
        </w:tc>
        <w:tc>
          <w:tcPr>
            <w:tcW w:w="4840" w:type="dxa"/>
          </w:tcPr>
          <w:p w14:paraId="232FC4A1" w14:textId="3FD52DF5" w:rsidR="00E07FE5" w:rsidRDefault="00E07FE5" w:rsidP="00E07FE5">
            <w:pPr>
              <w:pStyle w:val="Geenafstand"/>
              <w:ind w:left="0" w:firstLine="0"/>
            </w:pPr>
            <w:r>
              <w:t>Hierna kan je je score zien op de score pagina</w:t>
            </w:r>
          </w:p>
        </w:tc>
      </w:tr>
    </w:tbl>
    <w:p w14:paraId="72D13C4D" w14:textId="77777777" w:rsidR="00E07FE5" w:rsidRPr="00E07FE5" w:rsidRDefault="00E07FE5" w:rsidP="00E07FE5">
      <w:pPr>
        <w:pStyle w:val="Geenafstand"/>
      </w:pPr>
    </w:p>
    <w:p w14:paraId="3A4FFED3" w14:textId="7050F0A9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6C2D695F" w14:textId="25304398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479DEF37" w14:textId="10EEF86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3ABB948E" w14:textId="493ED3F7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0A569668" w14:textId="36D4C7EF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C06DF7D" w14:textId="4EB872B6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51581B8" w14:textId="751E1BE6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F213F44" w14:textId="5984DF28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43AF5062" w14:textId="54E96A02" w:rsidR="00E07FE5" w:rsidRDefault="00E07FE5" w:rsidP="00E07FE5">
      <w:pPr>
        <w:spacing w:after="150"/>
        <w:jc w:val="left"/>
        <w:rPr>
          <w:sz w:val="24"/>
          <w:szCs w:val="24"/>
        </w:rPr>
      </w:pPr>
    </w:p>
    <w:p w14:paraId="19949EFA" w14:textId="1601CD41" w:rsidR="00E07FE5" w:rsidRDefault="00E07FE5" w:rsidP="00E07FE5">
      <w:pPr>
        <w:spacing w:after="150"/>
        <w:jc w:val="left"/>
        <w:rPr>
          <w:b/>
          <w:bCs/>
          <w:sz w:val="32"/>
          <w:szCs w:val="32"/>
          <w:u w:val="single"/>
        </w:rPr>
      </w:pPr>
      <w:r w:rsidRPr="00E07FE5">
        <w:rPr>
          <w:b/>
          <w:bCs/>
          <w:sz w:val="32"/>
          <w:szCs w:val="32"/>
          <w:u w:val="single"/>
        </w:rPr>
        <w:lastRenderedPageBreak/>
        <w:t>Navigatie diagram</w:t>
      </w:r>
    </w:p>
    <w:p w14:paraId="5E2BE4C5" w14:textId="062D241D" w:rsidR="00E07FE5" w:rsidRDefault="00E07FE5" w:rsidP="00E07FE5">
      <w:pPr>
        <w:pStyle w:val="Geenafstand"/>
      </w:pPr>
      <w:r w:rsidRPr="00E07FE5">
        <w:drawing>
          <wp:inline distT="0" distB="0" distL="0" distR="0" wp14:anchorId="3B4473D6" wp14:editId="3FBB0EA2">
            <wp:extent cx="6160135" cy="253047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767" w14:textId="74737B1D" w:rsidR="00E07FE5" w:rsidRDefault="00E07FE5" w:rsidP="00E07FE5">
      <w:pPr>
        <w:spacing w:after="15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Lijst van schermen</w:t>
      </w:r>
    </w:p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0"/>
      </w:tblGrid>
      <w:tr w:rsidR="00E07FE5" w14:paraId="53F9EC96" w14:textId="77777777" w:rsidTr="00E07FE5">
        <w:tc>
          <w:tcPr>
            <w:tcW w:w="2422" w:type="dxa"/>
          </w:tcPr>
          <w:p w14:paraId="15788CD2" w14:textId="573EFC1D" w:rsidR="00E07FE5" w:rsidRDefault="00E07FE5" w:rsidP="00E07FE5">
            <w:pPr>
              <w:pStyle w:val="Geenafstand"/>
              <w:ind w:left="0" w:firstLine="0"/>
            </w:pPr>
            <w:r>
              <w:t>Naam Pagina</w:t>
            </w:r>
          </w:p>
        </w:tc>
        <w:tc>
          <w:tcPr>
            <w:tcW w:w="2423" w:type="dxa"/>
          </w:tcPr>
          <w:p w14:paraId="4CBF116E" w14:textId="5018EB4E" w:rsidR="00E07FE5" w:rsidRDefault="00E07FE5" w:rsidP="00E07FE5">
            <w:pPr>
              <w:pStyle w:val="Geenafstand"/>
              <w:ind w:left="0" w:firstLine="0"/>
            </w:pPr>
            <w:r>
              <w:t>Formulier</w:t>
            </w:r>
          </w:p>
        </w:tc>
        <w:tc>
          <w:tcPr>
            <w:tcW w:w="2423" w:type="dxa"/>
          </w:tcPr>
          <w:p w14:paraId="590C8B31" w14:textId="3AB8E570" w:rsidR="00E07FE5" w:rsidRDefault="00E07FE5" w:rsidP="00E07FE5">
            <w:pPr>
              <w:pStyle w:val="Geenafstand"/>
              <w:ind w:left="0" w:firstLine="0"/>
            </w:pPr>
            <w:r>
              <w:t>Functie</w:t>
            </w:r>
          </w:p>
        </w:tc>
        <w:tc>
          <w:tcPr>
            <w:tcW w:w="2423" w:type="dxa"/>
          </w:tcPr>
          <w:p w14:paraId="5144B5A9" w14:textId="366F091F" w:rsidR="00E07FE5" w:rsidRDefault="00E07FE5" w:rsidP="00E07FE5">
            <w:pPr>
              <w:pStyle w:val="Geenafstand"/>
              <w:ind w:left="0" w:firstLine="0"/>
            </w:pPr>
            <w:r>
              <w:t>Afwijkend ontwerp</w:t>
            </w:r>
          </w:p>
        </w:tc>
      </w:tr>
      <w:tr w:rsidR="00E07FE5" w14:paraId="16AFD29D" w14:textId="77777777" w:rsidTr="00E07FE5">
        <w:tc>
          <w:tcPr>
            <w:tcW w:w="2422" w:type="dxa"/>
          </w:tcPr>
          <w:p w14:paraId="35F60851" w14:textId="4F82C12D" w:rsidR="00E07FE5" w:rsidRDefault="00E07FE5" w:rsidP="00E07FE5">
            <w:pPr>
              <w:pStyle w:val="Geenafstand"/>
              <w:ind w:left="0" w:firstLine="0"/>
            </w:pPr>
            <w:r>
              <w:t>Home</w:t>
            </w:r>
          </w:p>
        </w:tc>
        <w:tc>
          <w:tcPr>
            <w:tcW w:w="2423" w:type="dxa"/>
          </w:tcPr>
          <w:p w14:paraId="3AA9CC64" w14:textId="499D4794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  <w:tc>
          <w:tcPr>
            <w:tcW w:w="2423" w:type="dxa"/>
          </w:tcPr>
          <w:p w14:paraId="1F12DE50" w14:textId="5ABA653F" w:rsidR="00E07FE5" w:rsidRDefault="00E07FE5" w:rsidP="00E07FE5">
            <w:pPr>
              <w:pStyle w:val="Geenafstand"/>
              <w:ind w:left="0" w:firstLine="0"/>
            </w:pPr>
            <w:r>
              <w:t>Home pagina om door te gaan naar de volgende pagina’s en een kleine introductie.</w:t>
            </w:r>
          </w:p>
        </w:tc>
        <w:tc>
          <w:tcPr>
            <w:tcW w:w="2423" w:type="dxa"/>
          </w:tcPr>
          <w:p w14:paraId="31E76F91" w14:textId="1120AC8A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</w:tr>
      <w:tr w:rsidR="00E07FE5" w14:paraId="610C2317" w14:textId="77777777" w:rsidTr="00E07FE5">
        <w:tc>
          <w:tcPr>
            <w:tcW w:w="2422" w:type="dxa"/>
          </w:tcPr>
          <w:p w14:paraId="722F88B4" w14:textId="0B4EE52F" w:rsidR="00E07FE5" w:rsidRDefault="00E07FE5" w:rsidP="00E07FE5">
            <w:pPr>
              <w:pStyle w:val="Geenafstand"/>
              <w:ind w:left="0" w:firstLine="0"/>
            </w:pPr>
            <w:r>
              <w:t>Oefenen</w:t>
            </w:r>
          </w:p>
        </w:tc>
        <w:tc>
          <w:tcPr>
            <w:tcW w:w="2423" w:type="dxa"/>
          </w:tcPr>
          <w:p w14:paraId="249C6005" w14:textId="27414FF5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  <w:tc>
          <w:tcPr>
            <w:tcW w:w="2423" w:type="dxa"/>
          </w:tcPr>
          <w:p w14:paraId="1E1C78C2" w14:textId="64BA25CE" w:rsidR="00E07FE5" w:rsidRDefault="00E07FE5" w:rsidP="00E07FE5">
            <w:pPr>
              <w:pStyle w:val="Geenafstand"/>
              <w:ind w:left="0" w:firstLine="0"/>
            </w:pPr>
            <w:r>
              <w:t>Oefenen van de verschillende categorieën</w:t>
            </w:r>
          </w:p>
        </w:tc>
        <w:tc>
          <w:tcPr>
            <w:tcW w:w="2423" w:type="dxa"/>
          </w:tcPr>
          <w:p w14:paraId="45517541" w14:textId="48980698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</w:tr>
      <w:tr w:rsidR="00E07FE5" w14:paraId="5314E51C" w14:textId="77777777" w:rsidTr="00E07FE5">
        <w:tc>
          <w:tcPr>
            <w:tcW w:w="2422" w:type="dxa"/>
          </w:tcPr>
          <w:p w14:paraId="29AB1973" w14:textId="328DE12B" w:rsidR="00E07FE5" w:rsidRDefault="00E07FE5" w:rsidP="00E07FE5">
            <w:pPr>
              <w:pStyle w:val="Geenafstand"/>
              <w:ind w:left="0" w:firstLine="0"/>
            </w:pPr>
            <w:r>
              <w:t>Quiz/Toets</w:t>
            </w:r>
          </w:p>
        </w:tc>
        <w:tc>
          <w:tcPr>
            <w:tcW w:w="2423" w:type="dxa"/>
          </w:tcPr>
          <w:p w14:paraId="23FC206E" w14:textId="5451E614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  <w:tc>
          <w:tcPr>
            <w:tcW w:w="2423" w:type="dxa"/>
          </w:tcPr>
          <w:p w14:paraId="1A74D2A9" w14:textId="6E3DAF62" w:rsidR="00E07FE5" w:rsidRDefault="00E07FE5" w:rsidP="00E07FE5">
            <w:pPr>
              <w:pStyle w:val="Geenafstand"/>
              <w:ind w:left="0" w:firstLine="0"/>
            </w:pPr>
            <w:r>
              <w:t>Het toetsen van de categorieën</w:t>
            </w:r>
          </w:p>
        </w:tc>
        <w:tc>
          <w:tcPr>
            <w:tcW w:w="2423" w:type="dxa"/>
          </w:tcPr>
          <w:p w14:paraId="0EC267CD" w14:textId="51FE7B9E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</w:tr>
      <w:tr w:rsidR="00E07FE5" w14:paraId="552DAD28" w14:textId="77777777" w:rsidTr="00E07FE5">
        <w:tc>
          <w:tcPr>
            <w:tcW w:w="2422" w:type="dxa"/>
          </w:tcPr>
          <w:p w14:paraId="63A64181" w14:textId="32792B2D" w:rsidR="00E07FE5" w:rsidRDefault="00E07FE5" w:rsidP="00E07FE5">
            <w:pPr>
              <w:pStyle w:val="Geenafstand"/>
              <w:ind w:left="0" w:firstLine="0"/>
            </w:pPr>
            <w:r>
              <w:t>Score</w:t>
            </w:r>
          </w:p>
        </w:tc>
        <w:tc>
          <w:tcPr>
            <w:tcW w:w="2423" w:type="dxa"/>
          </w:tcPr>
          <w:p w14:paraId="7C2BE600" w14:textId="303E6913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  <w:tc>
          <w:tcPr>
            <w:tcW w:w="2423" w:type="dxa"/>
          </w:tcPr>
          <w:p w14:paraId="3B237CAB" w14:textId="66E2483E" w:rsidR="00E07FE5" w:rsidRDefault="00E07FE5" w:rsidP="00E07FE5">
            <w:pPr>
              <w:pStyle w:val="Geenafstand"/>
              <w:ind w:left="0" w:firstLine="0"/>
            </w:pPr>
            <w:r>
              <w:t>Uitslagen van de toetsen weergeven</w:t>
            </w:r>
          </w:p>
        </w:tc>
        <w:tc>
          <w:tcPr>
            <w:tcW w:w="2423" w:type="dxa"/>
          </w:tcPr>
          <w:p w14:paraId="5B7290E6" w14:textId="2A9AD2E9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</w:tr>
      <w:tr w:rsidR="00E07FE5" w14:paraId="4F47AA3E" w14:textId="77777777" w:rsidTr="00E07FE5">
        <w:tc>
          <w:tcPr>
            <w:tcW w:w="2422" w:type="dxa"/>
          </w:tcPr>
          <w:p w14:paraId="204E0409" w14:textId="5A82DCD0" w:rsidR="00E07FE5" w:rsidRDefault="00E07FE5" w:rsidP="00E07FE5">
            <w:pPr>
              <w:pStyle w:val="Geenafstand"/>
              <w:ind w:left="0" w:firstLine="0"/>
            </w:pPr>
            <w:r>
              <w:t>Extra</w:t>
            </w:r>
          </w:p>
        </w:tc>
        <w:tc>
          <w:tcPr>
            <w:tcW w:w="2423" w:type="dxa"/>
          </w:tcPr>
          <w:p w14:paraId="6BFD93A0" w14:textId="316DA1AA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  <w:tc>
          <w:tcPr>
            <w:tcW w:w="2423" w:type="dxa"/>
          </w:tcPr>
          <w:p w14:paraId="7A155077" w14:textId="1ED03A82" w:rsidR="00E07FE5" w:rsidRDefault="00E07FE5" w:rsidP="00E07FE5">
            <w:pPr>
              <w:pStyle w:val="Geenafstand"/>
              <w:ind w:left="0" w:firstLine="0"/>
            </w:pPr>
            <w:r>
              <w:t>Informatie geven over de makers van de app</w:t>
            </w:r>
          </w:p>
        </w:tc>
        <w:tc>
          <w:tcPr>
            <w:tcW w:w="2423" w:type="dxa"/>
          </w:tcPr>
          <w:p w14:paraId="1EBCE270" w14:textId="7570547C" w:rsidR="00E07FE5" w:rsidRDefault="00E07FE5" w:rsidP="00E07FE5">
            <w:pPr>
              <w:pStyle w:val="Geenafstand"/>
              <w:ind w:left="0" w:firstLine="0"/>
            </w:pPr>
            <w:r>
              <w:t>Nee</w:t>
            </w:r>
          </w:p>
        </w:tc>
      </w:tr>
    </w:tbl>
    <w:p w14:paraId="0D46F409" w14:textId="4360296F" w:rsidR="00E07FE5" w:rsidRDefault="00E07FE5" w:rsidP="00E07FE5">
      <w:pPr>
        <w:pStyle w:val="Geenafstand"/>
      </w:pPr>
    </w:p>
    <w:p w14:paraId="5B225121" w14:textId="77777777" w:rsidR="00E07FE5" w:rsidRDefault="00E07FE5" w:rsidP="00E07FE5">
      <w:pPr>
        <w:pStyle w:val="Geenafstand"/>
      </w:pPr>
    </w:p>
    <w:p w14:paraId="0CCF160D" w14:textId="7A10370F" w:rsidR="00E07FE5" w:rsidRDefault="00E07FE5" w:rsidP="00E07FE5">
      <w:pPr>
        <w:pStyle w:val="Geenafstand"/>
      </w:pPr>
    </w:p>
    <w:p w14:paraId="5B1D2BE4" w14:textId="0929A3F8" w:rsidR="00C51B52" w:rsidRDefault="00C51B52" w:rsidP="00E07FE5">
      <w:pPr>
        <w:pStyle w:val="Geenafstand"/>
      </w:pPr>
    </w:p>
    <w:p w14:paraId="1D842847" w14:textId="7209F4B2" w:rsidR="00C51B52" w:rsidRDefault="00C51B52" w:rsidP="00E07FE5">
      <w:pPr>
        <w:pStyle w:val="Geenafstand"/>
      </w:pPr>
    </w:p>
    <w:p w14:paraId="02FD46C1" w14:textId="499017C7" w:rsidR="00C51B52" w:rsidRDefault="00C51B52" w:rsidP="00E07FE5">
      <w:pPr>
        <w:pStyle w:val="Geenafstand"/>
      </w:pPr>
    </w:p>
    <w:p w14:paraId="37ED19F1" w14:textId="1E090B91" w:rsidR="00C51B52" w:rsidRDefault="00C51B52" w:rsidP="00E07FE5">
      <w:pPr>
        <w:pStyle w:val="Geenafstand"/>
      </w:pPr>
    </w:p>
    <w:p w14:paraId="5C0D8B6C" w14:textId="0EAA8E98" w:rsidR="00C51B52" w:rsidRDefault="00C51B52" w:rsidP="00E07FE5">
      <w:pPr>
        <w:pStyle w:val="Geenafstand"/>
      </w:pPr>
    </w:p>
    <w:p w14:paraId="402D2753" w14:textId="1F4A6748" w:rsidR="00C51B52" w:rsidRDefault="00C51B52" w:rsidP="00E07FE5">
      <w:pPr>
        <w:pStyle w:val="Geenafstand"/>
      </w:pPr>
    </w:p>
    <w:p w14:paraId="0468FD9E" w14:textId="4AD63C50" w:rsidR="00C51B52" w:rsidRDefault="00C51B52" w:rsidP="00E07FE5">
      <w:pPr>
        <w:pStyle w:val="Geenafstand"/>
      </w:pPr>
    </w:p>
    <w:p w14:paraId="17D49F75" w14:textId="52F60F8A" w:rsidR="00C51B52" w:rsidRDefault="00C51B52" w:rsidP="00E07FE5">
      <w:pPr>
        <w:pStyle w:val="Geenafstand"/>
      </w:pPr>
    </w:p>
    <w:p w14:paraId="44BEF846" w14:textId="6D4778C8" w:rsidR="00C51B52" w:rsidRDefault="00C51B52" w:rsidP="00E07FE5">
      <w:pPr>
        <w:pStyle w:val="Geenafstand"/>
      </w:pPr>
    </w:p>
    <w:p w14:paraId="69F18B50" w14:textId="727A633C" w:rsidR="00C51B52" w:rsidRDefault="00C51B52" w:rsidP="00E07FE5">
      <w:pPr>
        <w:pStyle w:val="Geenafstand"/>
      </w:pPr>
    </w:p>
    <w:p w14:paraId="5C3DF992" w14:textId="509C2AC8" w:rsidR="00C51B52" w:rsidRDefault="00C51B52" w:rsidP="00E07FE5">
      <w:pPr>
        <w:pStyle w:val="Geenafstand"/>
      </w:pPr>
    </w:p>
    <w:p w14:paraId="12222535" w14:textId="42FA20F8" w:rsidR="00C51B52" w:rsidRDefault="00C51B52" w:rsidP="00E07FE5">
      <w:pPr>
        <w:pStyle w:val="Geenafstand"/>
      </w:pPr>
    </w:p>
    <w:p w14:paraId="10CFA536" w14:textId="0901B74D" w:rsidR="00C51B52" w:rsidRDefault="00C51B52" w:rsidP="00E07FE5">
      <w:pPr>
        <w:pStyle w:val="Geenafstand"/>
      </w:pPr>
    </w:p>
    <w:p w14:paraId="21E1BEAB" w14:textId="6C5C7AB6" w:rsidR="00C51B52" w:rsidRDefault="00C51B52" w:rsidP="00E07FE5">
      <w:pPr>
        <w:pStyle w:val="Geenafstand"/>
      </w:pPr>
    </w:p>
    <w:p w14:paraId="32DC9B18" w14:textId="5436AEAD" w:rsidR="00C51B52" w:rsidRDefault="00C51B52" w:rsidP="00E07FE5">
      <w:pPr>
        <w:pStyle w:val="Geenafstand"/>
      </w:pPr>
    </w:p>
    <w:p w14:paraId="50D7FD36" w14:textId="0919DCB5" w:rsidR="00C51B52" w:rsidRDefault="00C51B52" w:rsidP="00E07FE5">
      <w:pPr>
        <w:pStyle w:val="Geenafstand"/>
      </w:pPr>
    </w:p>
    <w:p w14:paraId="4034C84C" w14:textId="43F4DC75" w:rsidR="00C51B52" w:rsidRDefault="00C51B52" w:rsidP="00E07FE5">
      <w:pPr>
        <w:pStyle w:val="Geenafstand"/>
      </w:pPr>
    </w:p>
    <w:p w14:paraId="23BA4DF8" w14:textId="3D4DF84A" w:rsidR="00C51B52" w:rsidRDefault="00C51B52" w:rsidP="00E07FE5">
      <w:pPr>
        <w:pStyle w:val="Geenafstand"/>
      </w:pPr>
    </w:p>
    <w:p w14:paraId="733AF683" w14:textId="380FF24E" w:rsidR="00C51B52" w:rsidRDefault="00C51B52" w:rsidP="00E07FE5">
      <w:pPr>
        <w:pStyle w:val="Geenafstand"/>
      </w:pPr>
    </w:p>
    <w:p w14:paraId="56CF77C5" w14:textId="7032ADCF" w:rsidR="00C51B52" w:rsidRDefault="00C51B52" w:rsidP="00E07FE5">
      <w:pPr>
        <w:pStyle w:val="Geenafstand"/>
      </w:pPr>
    </w:p>
    <w:p w14:paraId="6342D7F5" w14:textId="1663B24A" w:rsidR="00C51B52" w:rsidRDefault="00C51B52" w:rsidP="00E07FE5">
      <w:pPr>
        <w:pStyle w:val="Geenafstand"/>
      </w:pPr>
    </w:p>
    <w:p w14:paraId="09BB8406" w14:textId="79C48410" w:rsidR="00C51B52" w:rsidRDefault="00C51B52" w:rsidP="00E07FE5">
      <w:pPr>
        <w:pStyle w:val="Geenafstand"/>
      </w:pPr>
    </w:p>
    <w:p w14:paraId="030B4843" w14:textId="77777777" w:rsidR="00C51B52" w:rsidRDefault="00C51B52" w:rsidP="00E07FE5">
      <w:pPr>
        <w:pStyle w:val="Geenafstand"/>
      </w:pPr>
    </w:p>
    <w:p w14:paraId="462F9964" w14:textId="0CD22087" w:rsidR="00E07FE5" w:rsidRDefault="00E07FE5" w:rsidP="00E07FE5">
      <w:pPr>
        <w:spacing w:after="15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</w:t>
      </w:r>
      <w:r>
        <w:rPr>
          <w:b/>
          <w:bCs/>
          <w:sz w:val="32"/>
          <w:szCs w:val="32"/>
          <w:u w:val="single"/>
        </w:rPr>
        <w:t>cherm</w:t>
      </w:r>
      <w:r>
        <w:rPr>
          <w:b/>
          <w:bCs/>
          <w:sz w:val="32"/>
          <w:szCs w:val="32"/>
          <w:u w:val="single"/>
        </w:rPr>
        <w:t>ontwerp</w:t>
      </w:r>
    </w:p>
    <w:p w14:paraId="7436A179" w14:textId="6EDD9544" w:rsidR="00C51B52" w:rsidRDefault="00C51B52" w:rsidP="00E07FE5">
      <w:pPr>
        <w:spacing w:after="150"/>
        <w:jc w:val="left"/>
        <w:rPr>
          <w:b/>
          <w:bCs/>
          <w:sz w:val="32"/>
          <w:szCs w:val="32"/>
          <w:u w:val="single"/>
        </w:rPr>
      </w:pPr>
    </w:p>
    <w:p w14:paraId="45B44AB6" w14:textId="5F541AD0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Home:</w:t>
      </w:r>
    </w:p>
    <w:p w14:paraId="389589C2" w14:textId="1102727F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FF83CA" wp14:editId="29609A67">
            <wp:extent cx="2672862" cy="4494628"/>
            <wp:effectExtent l="0" t="0" r="0" b="1270"/>
            <wp:docPr id="4" name="Afbeelding 4" descr="Afbeelding met schermafbeelding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schermafbeeld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90" cy="46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3D97" w14:textId="53E164F4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08EAB56B" w14:textId="2F3E7601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0A41DDAE" w14:textId="1BE22378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4D778278" w14:textId="7CD50131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129BBF92" w14:textId="7C1106CC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343EBA3E" w14:textId="657BB95C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5682DA48" w14:textId="74FCF084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26A3FB87" w14:textId="7BF54261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0B00895D" w14:textId="2EA26DA8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28559AB4" w14:textId="771CA89B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217D2B83" w14:textId="59FAF4F7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0B94804D" w14:textId="5B0AB1E8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44580A5E" w14:textId="00928002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0F4587A0" w14:textId="77777777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4104E5AC" w14:textId="3843C1F7" w:rsid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</w:p>
    <w:p w14:paraId="1A74E598" w14:textId="56DF7B0A" w:rsidR="00C51B52" w:rsidRPr="00C51B52" w:rsidRDefault="00C51B52" w:rsidP="00E07FE5">
      <w:pPr>
        <w:spacing w:after="15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Categorie</w:t>
      </w:r>
    </w:p>
    <w:p w14:paraId="395DE7C9" w14:textId="1F30C5D8" w:rsidR="00E07FE5" w:rsidRDefault="00C51B52" w:rsidP="00E07FE5">
      <w:pPr>
        <w:pStyle w:val="Geenafstand"/>
      </w:pPr>
      <w:r>
        <w:rPr>
          <w:noProof/>
        </w:rPr>
        <w:drawing>
          <wp:inline distT="0" distB="0" distL="0" distR="0" wp14:anchorId="2D22AA10" wp14:editId="25E3034D">
            <wp:extent cx="2766060" cy="4411980"/>
            <wp:effectExtent l="0" t="0" r="0" b="7620"/>
            <wp:docPr id="5" name="Afbeelding 5" descr="Afbeelding met schermafbeelding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schermafbeelding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415" w14:textId="7FA4C0C0" w:rsidR="00E07FE5" w:rsidRPr="00E07FE5" w:rsidRDefault="00E07FE5" w:rsidP="00E07FE5">
      <w:pPr>
        <w:pStyle w:val="Geenafstand"/>
      </w:pPr>
    </w:p>
    <w:p w14:paraId="361C9895" w14:textId="67D3F535" w:rsidR="000D4DC2" w:rsidRDefault="00EF2F19">
      <w:pPr>
        <w:spacing w:after="343"/>
        <w:ind w:right="43"/>
        <w:jc w:val="right"/>
      </w:pPr>
      <w:r>
        <w:t xml:space="preserve"> </w:t>
      </w:r>
    </w:p>
    <w:sectPr w:rsidR="000D4DC2"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7070"/>
    <w:multiLevelType w:val="hybridMultilevel"/>
    <w:tmpl w:val="73F029C2"/>
    <w:lvl w:ilvl="0" w:tplc="47FAC902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08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22F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10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8EA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3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801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681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8E9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D670C5"/>
    <w:multiLevelType w:val="hybridMultilevel"/>
    <w:tmpl w:val="7FC2C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44"/>
    <w:rsid w:val="000D4DC2"/>
    <w:rsid w:val="002E441F"/>
    <w:rsid w:val="00356B44"/>
    <w:rsid w:val="00A92C92"/>
    <w:rsid w:val="00C51B52"/>
    <w:rsid w:val="00CA79B8"/>
    <w:rsid w:val="00D61C97"/>
    <w:rsid w:val="00E07FE5"/>
    <w:rsid w:val="00E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5E12"/>
  <w15:docId w15:val="{3F2CA03D-2103-40EF-947F-5E114D53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E07FE5"/>
    <w:pPr>
      <w:ind w:left="720"/>
      <w:contextualSpacing/>
    </w:pPr>
  </w:style>
  <w:style w:type="paragraph" w:styleId="Geenafstand">
    <w:name w:val="No Spacing"/>
    <w:uiPriority w:val="1"/>
    <w:qFormat/>
    <w:rsid w:val="00E07FE5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table" w:styleId="Tabelraster">
    <w:name w:val="Table Grid"/>
    <w:basedOn w:val="Standaardtabel"/>
    <w:uiPriority w:val="39"/>
    <w:rsid w:val="00E07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z\Downloads\Sjabloon_Monkey_Groepsversi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Sjabloon_Monkey_Groepsversie</Template>
  <TotalTime>22364</TotalTime>
  <Pages>6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zethof</dc:creator>
  <cp:keywords/>
  <cp:lastModifiedBy>stef zethof</cp:lastModifiedBy>
  <cp:revision>3</cp:revision>
  <dcterms:created xsi:type="dcterms:W3CDTF">2020-09-28T12:39:00Z</dcterms:created>
  <dcterms:modified xsi:type="dcterms:W3CDTF">2020-10-21T19:19:00Z</dcterms:modified>
</cp:coreProperties>
</file>